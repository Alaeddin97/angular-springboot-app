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etableauclaire"/>
        <w:tblpPr w:leftFromText="180" w:rightFromText="180" w:vertAnchor="text" w:tblpY="1"/>
        <w:tblOverlap w:val="never"/>
        <w:tblW w:w="326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4"/>
      </w:tblGrid>
      <w:tr w:rsidR="00B124D6" w:rsidRPr="00222E15" w14:paraId="2235128C" w14:textId="77777777" w:rsidTr="007B1635">
        <w:trPr>
          <w:cantSplit/>
          <w:trHeight w:val="1840"/>
        </w:trPr>
        <w:tc>
          <w:tcPr>
            <w:tcW w:w="6444" w:type="dxa"/>
            <w:vAlign w:val="bottom"/>
          </w:tcPr>
          <w:p w14:paraId="581DECDA" w14:textId="0B56B604" w:rsidR="00E70215" w:rsidRPr="001F595B" w:rsidRDefault="00222E15" w:rsidP="00E70215">
            <w:pPr>
              <w:pStyle w:val="CV-Nom"/>
              <w:rPr>
                <w:sz w:val="56"/>
                <w:szCs w:val="56"/>
              </w:rPr>
            </w:pPr>
            <w:bookmarkStart w:id="0" w:name="_Hlk56520185"/>
            <w:r>
              <w:rPr>
                <w:sz w:val="56"/>
                <w:szCs w:val="56"/>
              </w:rPr>
              <w:t>GARRAOUI</w:t>
            </w:r>
          </w:p>
          <w:p w14:paraId="0F145079" w14:textId="243247DB" w:rsidR="00E70215" w:rsidRPr="001F595B" w:rsidRDefault="00222E15" w:rsidP="00086988">
            <w:pPr>
              <w:pStyle w:val="CV-Rle"/>
            </w:pPr>
            <w:r w:rsidRPr="00222E15">
              <w:t>Développe</w:t>
            </w:r>
            <w:r w:rsidR="00086988">
              <w:t>u</w:t>
            </w:r>
            <w:r w:rsidRPr="00222E15">
              <w:t>r Java</w:t>
            </w:r>
            <w:r w:rsidR="0038137A">
              <w:t xml:space="preserve"> 8 / Angular cli 14</w:t>
            </w:r>
            <w:r w:rsidR="001D4ABD">
              <w:t xml:space="preserve"> </w:t>
            </w:r>
          </w:p>
          <w:p w14:paraId="081E4EF2" w14:textId="5EA45241" w:rsidR="00484ED7" w:rsidRPr="001F595B" w:rsidRDefault="00484ED7" w:rsidP="00E70215">
            <w:pPr>
              <w:pStyle w:val="CV-Exprience"/>
            </w:pPr>
            <w:r>
              <w:t>Expérience : Moins d’un an</w:t>
            </w:r>
          </w:p>
          <w:p w14:paraId="101F776C" w14:textId="77777777" w:rsidR="00B124D6" w:rsidRPr="001F595B" w:rsidRDefault="00B124D6" w:rsidP="0031034D">
            <w:pPr>
              <w:pBdr>
                <w:bottom w:val="single" w:sz="2" w:space="1" w:color="auto"/>
              </w:pBdr>
              <w:spacing w:after="0" w:line="240" w:lineRule="auto"/>
              <w:ind w:right="3600"/>
              <w:rPr>
                <w:lang w:val="fr-CA"/>
              </w:rPr>
            </w:pPr>
          </w:p>
        </w:tc>
      </w:tr>
    </w:tbl>
    <w:p w14:paraId="6915540E" w14:textId="43BB0DC9" w:rsidR="001648FB" w:rsidRDefault="001648FB" w:rsidP="006C59B8">
      <w:pPr>
        <w:spacing w:after="360"/>
        <w:rPr>
          <w:noProof/>
          <w:lang w:val="fr-CA"/>
        </w:rPr>
      </w:pPr>
    </w:p>
    <w:p w14:paraId="7A0CB920" w14:textId="702DF865" w:rsidR="005871D7" w:rsidRDefault="005871D7" w:rsidP="006C59B8">
      <w:pPr>
        <w:spacing w:after="360"/>
        <w:rPr>
          <w:noProof/>
          <w:lang w:val="fr-CA"/>
        </w:rPr>
      </w:pPr>
    </w:p>
    <w:p w14:paraId="2E9F368D" w14:textId="71EA1B68" w:rsidR="005871D7" w:rsidRDefault="005871D7" w:rsidP="006C59B8">
      <w:pPr>
        <w:spacing w:after="360"/>
        <w:rPr>
          <w:noProof/>
          <w:lang w:val="fr-CA"/>
        </w:rPr>
      </w:pPr>
    </w:p>
    <w:p w14:paraId="3D2A5F84" w14:textId="77777777" w:rsidR="005871D7" w:rsidRPr="001F595B" w:rsidRDefault="005871D7" w:rsidP="006C59B8">
      <w:pPr>
        <w:spacing w:after="360"/>
        <w:rPr>
          <w:lang w:val="fr-CA"/>
        </w:rPr>
      </w:pPr>
    </w:p>
    <w:p w14:paraId="0A8E52CB" w14:textId="4CC56746" w:rsidR="00F46CBB" w:rsidRPr="001F595B" w:rsidRDefault="00E70215" w:rsidP="00F46CBB">
      <w:pPr>
        <w:pStyle w:val="CV-Titre"/>
      </w:pPr>
      <w:r w:rsidRPr="001F595B">
        <w:t>Profil</w:t>
      </w:r>
    </w:p>
    <w:bookmarkEnd w:id="0"/>
    <w:p w14:paraId="4A18F834" w14:textId="7D654973" w:rsidR="001F595B" w:rsidRPr="001F595B" w:rsidRDefault="00F46CBB" w:rsidP="008A5A3E">
      <w:pPr>
        <w:pStyle w:val="Corpsdetexte"/>
        <w:jc w:val="both"/>
        <w:rPr>
          <w:lang w:val="fr-CA"/>
        </w:rPr>
      </w:pPr>
      <w:r>
        <w:rPr>
          <w:lang w:val="fr-CA"/>
        </w:rPr>
        <w:t xml:space="preserve">ALAEDDINE GARRAOUI. Je </w:t>
      </w:r>
      <w:r w:rsidR="009B45CA">
        <w:rPr>
          <w:lang w:val="fr-CA"/>
        </w:rPr>
        <w:t>fais preuve</w:t>
      </w:r>
      <w:r>
        <w:rPr>
          <w:lang w:val="fr-CA"/>
        </w:rPr>
        <w:t xml:space="preserve"> de</w:t>
      </w:r>
      <w:r w:rsidR="00BD3D06">
        <w:rPr>
          <w:lang w:val="fr-CA"/>
        </w:rPr>
        <w:t xml:space="preserve"> solides acquis en développement web full-stack. En effet, pour la partie backend, je maitrise assez</w:t>
      </w:r>
      <w:r w:rsidR="00AA3165">
        <w:rPr>
          <w:lang w:val="fr-CA"/>
        </w:rPr>
        <w:t xml:space="preserve"> bien le</w:t>
      </w:r>
      <w:r w:rsidR="00BD3D06">
        <w:rPr>
          <w:lang w:val="fr-CA"/>
        </w:rPr>
        <w:t xml:space="preserve"> langage Java 8 notamment sur les plateformes Spring 5, et Spring boot 2.7. Et pour la partie frontend, j’ai </w:t>
      </w:r>
      <w:r w:rsidR="00AA6C48">
        <w:rPr>
          <w:lang w:val="fr-CA"/>
        </w:rPr>
        <w:t xml:space="preserve">un </w:t>
      </w:r>
      <w:r w:rsidR="009B45CA">
        <w:rPr>
          <w:lang w:val="fr-CA"/>
        </w:rPr>
        <w:t>niveau avancé sur</w:t>
      </w:r>
      <w:r w:rsidR="00BD3D06">
        <w:rPr>
          <w:lang w:val="fr-CA"/>
        </w:rPr>
        <w:t xml:space="preserve"> la plateform</w:t>
      </w:r>
      <w:bookmarkStart w:id="1" w:name="_GoBack"/>
      <w:bookmarkEnd w:id="1"/>
      <w:r w:rsidR="00BD3D06">
        <w:rPr>
          <w:lang w:val="fr-CA"/>
        </w:rPr>
        <w:t>e Angular CLI 14.</w:t>
      </w:r>
      <w:r w:rsidR="009B45CA">
        <w:rPr>
          <w:lang w:val="fr-CA"/>
        </w:rPr>
        <w:t xml:space="preserve"> </w:t>
      </w:r>
    </w:p>
    <w:p w14:paraId="62658910" w14:textId="64A25B6D" w:rsidR="008F3477" w:rsidRDefault="0038137A" w:rsidP="008F3477">
      <w:pPr>
        <w:pStyle w:val="CV-Titre"/>
      </w:pPr>
      <w:r>
        <w:t>Expériences</w:t>
      </w:r>
    </w:p>
    <w:p w14:paraId="187F77BE" w14:textId="64957EAC" w:rsidR="00FF6729" w:rsidRDefault="00FF6729" w:rsidP="00FF6729">
      <w:pPr>
        <w:pStyle w:val="CV-Sous-titre"/>
        <w:spacing w:before="0"/>
        <w:rPr>
          <w:sz w:val="22"/>
        </w:rPr>
      </w:pPr>
      <w:r>
        <w:t>TotalEnergies</w:t>
      </w:r>
      <w:r w:rsidRPr="001F595B">
        <w:t> </w:t>
      </w:r>
      <w:r>
        <w:rPr>
          <w:sz w:val="22"/>
        </w:rPr>
        <w:tab/>
      </w:r>
      <w:r w:rsidRPr="00D03BC5">
        <w:rPr>
          <w:sz w:val="22"/>
        </w:rPr>
        <w:t>(</w:t>
      </w:r>
      <w:r>
        <w:t>06</w:t>
      </w:r>
      <w:r w:rsidRPr="001F595B">
        <w:t>/</w:t>
      </w:r>
      <w:r>
        <w:t>2022 à</w:t>
      </w:r>
      <w:r w:rsidR="00C8768A">
        <w:t xml:space="preserve"> 09</w:t>
      </w:r>
      <w:r w:rsidR="001E14D5">
        <w:t>/2022</w:t>
      </w:r>
      <w:r w:rsidRPr="00D03BC5">
        <w:rPr>
          <w:sz w:val="22"/>
        </w:rPr>
        <w:t>) </w:t>
      </w:r>
    </w:p>
    <w:p w14:paraId="6D217AE7" w14:textId="1897C87F" w:rsidR="00FF6729" w:rsidRPr="00D03BC5" w:rsidRDefault="00FF6729" w:rsidP="00FF6729">
      <w:pPr>
        <w:pStyle w:val="CV-Sous-titre"/>
        <w:rPr>
          <w:sz w:val="22"/>
        </w:rPr>
      </w:pPr>
      <w:r>
        <w:rPr>
          <w:i/>
          <w:color w:val="5236AB" w:themeColor="accent3"/>
          <w:sz w:val="20"/>
          <w:szCs w:val="20"/>
        </w:rPr>
        <w:t>Développeur frontend sur Angular CLI 14</w:t>
      </w:r>
    </w:p>
    <w:p w14:paraId="3874E9AD" w14:textId="620ACAFB" w:rsidR="00FF6729" w:rsidRDefault="00FF6729" w:rsidP="000C747A">
      <w:pPr>
        <w:pStyle w:val="Corpsdetexte"/>
        <w:jc w:val="both"/>
        <w:rPr>
          <w:lang w:val="fr-CA"/>
        </w:rPr>
      </w:pPr>
      <w:r w:rsidRPr="00BF4B3F">
        <w:rPr>
          <w:b/>
          <w:lang w:val="fr-CA"/>
        </w:rPr>
        <w:t>Contexte :</w:t>
      </w:r>
      <w:r>
        <w:rPr>
          <w:lang w:val="fr-CA"/>
        </w:rPr>
        <w:t xml:space="preserve"> Il s’agit d’une application web pour le pilotage digital des appareils </w:t>
      </w:r>
      <w:r w:rsidR="00AA3165">
        <w:rPr>
          <w:lang w:val="fr-CA"/>
        </w:rPr>
        <w:t xml:space="preserve">électriques </w:t>
      </w:r>
      <w:r>
        <w:rPr>
          <w:lang w:val="fr-CA"/>
        </w:rPr>
        <w:t>connec</w:t>
      </w:r>
      <w:r w:rsidR="000C747A">
        <w:rPr>
          <w:lang w:val="fr-CA"/>
        </w:rPr>
        <w:t>tés, dont l’objectif est d’optimiser au mieux leur consommation en électricité. L’application est munie d’un système d’alerte se basant sur divers indicateurs (température, pression …).</w:t>
      </w:r>
    </w:p>
    <w:p w14:paraId="288B6250" w14:textId="126E357A" w:rsidR="00FF6729" w:rsidRDefault="00FF6729" w:rsidP="00E331F3">
      <w:pPr>
        <w:pStyle w:val="Corpsdetexte"/>
        <w:rPr>
          <w:b/>
          <w:lang w:val="fr-CA"/>
        </w:rPr>
      </w:pPr>
      <w:r w:rsidRPr="00BF4B3F">
        <w:rPr>
          <w:b/>
          <w:lang w:val="fr-CA"/>
        </w:rPr>
        <w:t xml:space="preserve">Mission et réalisations : </w:t>
      </w:r>
    </w:p>
    <w:p w14:paraId="29064B7C" w14:textId="0DA0667B" w:rsidR="00E331F3" w:rsidRDefault="00654FFE" w:rsidP="00E331F3">
      <w:pPr>
        <w:pStyle w:val="Paragraphedeliste"/>
        <w:numPr>
          <w:ilvl w:val="0"/>
          <w:numId w:val="21"/>
        </w:numPr>
        <w:spacing w:after="0"/>
        <w:rPr>
          <w:szCs w:val="20"/>
        </w:rPr>
      </w:pPr>
      <w:r>
        <w:rPr>
          <w:szCs w:val="20"/>
        </w:rPr>
        <w:t>Interaction</w:t>
      </w:r>
      <w:r w:rsidR="00E331F3">
        <w:rPr>
          <w:szCs w:val="20"/>
        </w:rPr>
        <w:t xml:space="preserve"> avec le backend-développé en java</w:t>
      </w:r>
      <w:r w:rsidR="004A4EFD">
        <w:rPr>
          <w:szCs w:val="20"/>
        </w:rPr>
        <w:t xml:space="preserve"> 8</w:t>
      </w:r>
      <w:r w:rsidR="00E331F3">
        <w:rPr>
          <w:szCs w:val="20"/>
        </w:rPr>
        <w:t xml:space="preserve"> (Spring </w:t>
      </w:r>
      <w:r w:rsidR="00955116">
        <w:rPr>
          <w:szCs w:val="20"/>
        </w:rPr>
        <w:t>b</w:t>
      </w:r>
      <w:r w:rsidR="00E331F3">
        <w:rPr>
          <w:szCs w:val="20"/>
        </w:rPr>
        <w:t xml:space="preserve">oot) </w:t>
      </w:r>
      <w:r w:rsidR="00955116">
        <w:rPr>
          <w:szCs w:val="20"/>
        </w:rPr>
        <w:t>– à l’aide des requêtes http et les opérations</w:t>
      </w:r>
      <w:r w:rsidR="00E331F3">
        <w:rPr>
          <w:szCs w:val="20"/>
        </w:rPr>
        <w:t xml:space="preserve"> CRUD</w:t>
      </w:r>
      <w:r>
        <w:rPr>
          <w:szCs w:val="20"/>
        </w:rPr>
        <w:t xml:space="preserve"> en utilisant les services et le dependency injection</w:t>
      </w:r>
    </w:p>
    <w:p w14:paraId="4466CD4E" w14:textId="0072446F" w:rsidR="00E331F3" w:rsidRDefault="00E331F3" w:rsidP="00E331F3">
      <w:pPr>
        <w:pStyle w:val="Paragraphedeliste"/>
        <w:numPr>
          <w:ilvl w:val="0"/>
          <w:numId w:val="21"/>
        </w:numPr>
        <w:spacing w:after="0"/>
        <w:rPr>
          <w:szCs w:val="20"/>
        </w:rPr>
      </w:pPr>
      <w:r>
        <w:rPr>
          <w:szCs w:val="20"/>
        </w:rPr>
        <w:t>T</w:t>
      </w:r>
      <w:r w:rsidR="00654FFE">
        <w:rPr>
          <w:szCs w:val="20"/>
        </w:rPr>
        <w:t>ravail</w:t>
      </w:r>
      <w:r>
        <w:rPr>
          <w:szCs w:val="20"/>
        </w:rPr>
        <w:t xml:space="preserve"> avec</w:t>
      </w:r>
      <w:r w:rsidR="00654FFE">
        <w:rPr>
          <w:szCs w:val="20"/>
        </w:rPr>
        <w:t xml:space="preserve"> components, </w:t>
      </w:r>
      <w:r>
        <w:rPr>
          <w:szCs w:val="20"/>
        </w:rPr>
        <w:t>le databinding</w:t>
      </w:r>
      <w:r w:rsidR="00654FFE">
        <w:rPr>
          <w:szCs w:val="20"/>
        </w:rPr>
        <w:t>, les directives pour la création des pages web dynamique</w:t>
      </w:r>
      <w:r w:rsidR="00AA3165">
        <w:rPr>
          <w:szCs w:val="20"/>
        </w:rPr>
        <w:t>s</w:t>
      </w:r>
    </w:p>
    <w:p w14:paraId="41C2BBAE" w14:textId="6017EEB7" w:rsidR="00E331F3" w:rsidRDefault="00654FFE" w:rsidP="00E331F3">
      <w:pPr>
        <w:pStyle w:val="Paragraphedeliste"/>
        <w:numPr>
          <w:ilvl w:val="0"/>
          <w:numId w:val="21"/>
        </w:numPr>
        <w:spacing w:after="0"/>
        <w:rPr>
          <w:szCs w:val="20"/>
        </w:rPr>
      </w:pPr>
      <w:r>
        <w:rPr>
          <w:szCs w:val="20"/>
        </w:rPr>
        <w:t xml:space="preserve">Utilisation du routing pour passer </w:t>
      </w:r>
      <w:r w:rsidR="00AA3165">
        <w:rPr>
          <w:szCs w:val="20"/>
        </w:rPr>
        <w:t>d’</w:t>
      </w:r>
      <w:r>
        <w:rPr>
          <w:szCs w:val="20"/>
        </w:rPr>
        <w:t xml:space="preserve">une page web à une autre </w:t>
      </w:r>
    </w:p>
    <w:p w14:paraId="19B64034" w14:textId="2E545197" w:rsidR="00654FFE" w:rsidRDefault="00654FFE" w:rsidP="00E331F3">
      <w:pPr>
        <w:pStyle w:val="Paragraphedeliste"/>
        <w:numPr>
          <w:ilvl w:val="0"/>
          <w:numId w:val="21"/>
        </w:numPr>
        <w:spacing w:after="0"/>
        <w:rPr>
          <w:szCs w:val="20"/>
        </w:rPr>
      </w:pPr>
      <w:r>
        <w:rPr>
          <w:szCs w:val="20"/>
        </w:rPr>
        <w:t xml:space="preserve">Utilisation des formulaires </w:t>
      </w:r>
      <w:r w:rsidR="004A4EFD">
        <w:rPr>
          <w:szCs w:val="20"/>
        </w:rPr>
        <w:t>(template</w:t>
      </w:r>
      <w:r>
        <w:rPr>
          <w:szCs w:val="20"/>
        </w:rPr>
        <w:t xml:space="preserve">-driven </w:t>
      </w:r>
      <w:r w:rsidR="004A4EFD">
        <w:rPr>
          <w:szCs w:val="20"/>
        </w:rPr>
        <w:t>&amp;</w:t>
      </w:r>
      <w:r>
        <w:rPr>
          <w:szCs w:val="20"/>
        </w:rPr>
        <w:t xml:space="preserve"> reactive forms)</w:t>
      </w:r>
      <w:r w:rsidR="00A63452">
        <w:rPr>
          <w:szCs w:val="20"/>
        </w:rPr>
        <w:t xml:space="preserve"> pour assurer l’interaction de l’utilisateur avec l’application</w:t>
      </w:r>
    </w:p>
    <w:p w14:paraId="78227D0D" w14:textId="1A46CF7A" w:rsidR="00654FFE" w:rsidRDefault="00654FFE" w:rsidP="00E331F3">
      <w:pPr>
        <w:pStyle w:val="Paragraphedeliste"/>
        <w:numPr>
          <w:ilvl w:val="0"/>
          <w:numId w:val="21"/>
        </w:numPr>
        <w:spacing w:after="0"/>
        <w:rPr>
          <w:szCs w:val="20"/>
        </w:rPr>
      </w:pPr>
      <w:r>
        <w:rPr>
          <w:szCs w:val="20"/>
        </w:rPr>
        <w:t>Utilisation d</w:t>
      </w:r>
      <w:r w:rsidR="00955116">
        <w:rPr>
          <w:szCs w:val="20"/>
        </w:rPr>
        <w:t>es pipes pour la transformation des outputs</w:t>
      </w:r>
    </w:p>
    <w:p w14:paraId="7244D62C" w14:textId="7B6E26E7" w:rsidR="00955116" w:rsidRDefault="00955116" w:rsidP="00E331F3">
      <w:pPr>
        <w:pStyle w:val="Paragraphedeliste"/>
        <w:numPr>
          <w:ilvl w:val="0"/>
          <w:numId w:val="21"/>
        </w:numPr>
        <w:spacing w:after="0"/>
        <w:rPr>
          <w:szCs w:val="20"/>
        </w:rPr>
      </w:pPr>
      <w:r>
        <w:rPr>
          <w:szCs w:val="20"/>
        </w:rPr>
        <w:t>Utilisation de l’authentification et de la protection des routes</w:t>
      </w:r>
      <w:r w:rsidR="00A63452">
        <w:rPr>
          <w:szCs w:val="20"/>
        </w:rPr>
        <w:t xml:space="preserve"> pour assurer la sécurité de l’application</w:t>
      </w:r>
    </w:p>
    <w:p w14:paraId="44327C38" w14:textId="208FDB2B" w:rsidR="00955116" w:rsidRPr="00E331F3" w:rsidRDefault="00955116" w:rsidP="00E331F3">
      <w:pPr>
        <w:pStyle w:val="Paragraphedeliste"/>
        <w:numPr>
          <w:ilvl w:val="0"/>
          <w:numId w:val="21"/>
        </w:numPr>
        <w:spacing w:after="0"/>
        <w:rPr>
          <w:szCs w:val="20"/>
        </w:rPr>
      </w:pPr>
      <w:r>
        <w:rPr>
          <w:szCs w:val="20"/>
        </w:rPr>
        <w:t>Faire de l’animation des objets html</w:t>
      </w:r>
      <w:r w:rsidR="00A63452">
        <w:rPr>
          <w:szCs w:val="20"/>
        </w:rPr>
        <w:t xml:space="preserve"> sur des pages web</w:t>
      </w:r>
    </w:p>
    <w:p w14:paraId="04E8170A" w14:textId="7A944946" w:rsidR="004A4EFD" w:rsidRPr="004A4EFD" w:rsidRDefault="00FF6729" w:rsidP="001E14D5">
      <w:pPr>
        <w:pStyle w:val="Corpsdetexte"/>
        <w:rPr>
          <w:szCs w:val="20"/>
        </w:rPr>
      </w:pPr>
      <w:r w:rsidRPr="00BF4B3F">
        <w:rPr>
          <w:b/>
          <w:szCs w:val="20"/>
        </w:rPr>
        <w:t>Environnement technique :</w:t>
      </w:r>
      <w:r>
        <w:rPr>
          <w:szCs w:val="20"/>
        </w:rPr>
        <w:t xml:space="preserve"> </w:t>
      </w:r>
      <w:r w:rsidR="00955116">
        <w:rPr>
          <w:szCs w:val="20"/>
        </w:rPr>
        <w:t xml:space="preserve">Angular CLI 14, VS Code, </w:t>
      </w:r>
      <w:r w:rsidR="001E14D5">
        <w:rPr>
          <w:szCs w:val="20"/>
        </w:rPr>
        <w:t xml:space="preserve">GIT, </w:t>
      </w:r>
      <w:r w:rsidR="004A4EFD">
        <w:rPr>
          <w:szCs w:val="20"/>
        </w:rPr>
        <w:t xml:space="preserve">Spring boot, Eclipse, </w:t>
      </w:r>
      <w:r w:rsidR="001E14D5">
        <w:rPr>
          <w:szCs w:val="20"/>
        </w:rPr>
        <w:t>MAVEN</w:t>
      </w:r>
    </w:p>
    <w:p w14:paraId="603FD444" w14:textId="125FD4F0" w:rsidR="001E14D5" w:rsidRDefault="001E14D5" w:rsidP="001E14D5">
      <w:pPr>
        <w:pStyle w:val="CV-Sous-titre"/>
        <w:spacing w:before="0"/>
        <w:rPr>
          <w:sz w:val="22"/>
        </w:rPr>
      </w:pPr>
      <w:r>
        <w:t>MovX</w:t>
      </w:r>
      <w:r w:rsidRPr="001F595B">
        <w:t> </w:t>
      </w:r>
      <w:r>
        <w:rPr>
          <w:sz w:val="22"/>
        </w:rPr>
        <w:tab/>
      </w:r>
      <w:r w:rsidRPr="00D03BC5">
        <w:rPr>
          <w:sz w:val="22"/>
        </w:rPr>
        <w:t>(</w:t>
      </w:r>
      <w:r>
        <w:t>05</w:t>
      </w:r>
      <w:r w:rsidRPr="001F595B">
        <w:t>/</w:t>
      </w:r>
      <w:r>
        <w:t>2021 à 09/2021</w:t>
      </w:r>
      <w:r w:rsidRPr="00D03BC5">
        <w:rPr>
          <w:sz w:val="22"/>
        </w:rPr>
        <w:t>) </w:t>
      </w:r>
    </w:p>
    <w:p w14:paraId="0BBF2DDE" w14:textId="22DC7421" w:rsidR="001E14D5" w:rsidRPr="00D03BC5" w:rsidRDefault="001E14D5" w:rsidP="001E14D5">
      <w:pPr>
        <w:pStyle w:val="CV-Sous-titre"/>
        <w:rPr>
          <w:sz w:val="22"/>
        </w:rPr>
      </w:pPr>
      <w:r>
        <w:rPr>
          <w:i/>
          <w:color w:val="5236AB" w:themeColor="accent3"/>
          <w:sz w:val="20"/>
          <w:szCs w:val="20"/>
        </w:rPr>
        <w:t>PFE Master M2 en Systèmes Avancés et Robotique</w:t>
      </w:r>
    </w:p>
    <w:p w14:paraId="404F461C" w14:textId="6046FB9F" w:rsidR="001E14D5" w:rsidRDefault="001E14D5" w:rsidP="001E14D5">
      <w:pPr>
        <w:pStyle w:val="Corpsdetexte"/>
        <w:jc w:val="both"/>
        <w:rPr>
          <w:lang w:val="fr-CA"/>
        </w:rPr>
      </w:pPr>
      <w:r w:rsidRPr="00BF4B3F">
        <w:rPr>
          <w:b/>
          <w:lang w:val="fr-CA"/>
        </w:rPr>
        <w:t>Contexte :</w:t>
      </w:r>
      <w:r>
        <w:rPr>
          <w:lang w:val="fr-CA"/>
        </w:rPr>
        <w:t xml:space="preserve"> Il s’agit de concevoir une modélisation dynamique d’un robot ABB </w:t>
      </w:r>
      <w:r w:rsidR="003D21F3">
        <w:rPr>
          <w:lang w:val="fr-CA"/>
        </w:rPr>
        <w:t>six</w:t>
      </w:r>
      <w:r>
        <w:rPr>
          <w:lang w:val="fr-CA"/>
        </w:rPr>
        <w:t xml:space="preserve"> axes</w:t>
      </w:r>
      <w:r w:rsidR="00760A35">
        <w:rPr>
          <w:lang w:val="fr-CA"/>
        </w:rPr>
        <w:t xml:space="preserve">, et puis l’utiliser pour la synthèse </w:t>
      </w:r>
      <w:r w:rsidR="003D21F3">
        <w:rPr>
          <w:lang w:val="fr-CA"/>
        </w:rPr>
        <w:t>d’</w:t>
      </w:r>
      <w:r w:rsidR="00760A35">
        <w:rPr>
          <w:lang w:val="fr-CA"/>
        </w:rPr>
        <w:t>une loi de commande.</w:t>
      </w:r>
    </w:p>
    <w:p w14:paraId="3C417D4F" w14:textId="77777777" w:rsidR="001E14D5" w:rsidRDefault="001E14D5" w:rsidP="001E14D5">
      <w:pPr>
        <w:pStyle w:val="Corpsdetexte"/>
        <w:rPr>
          <w:b/>
          <w:lang w:val="fr-CA"/>
        </w:rPr>
      </w:pPr>
      <w:r w:rsidRPr="00BF4B3F">
        <w:rPr>
          <w:b/>
          <w:lang w:val="fr-CA"/>
        </w:rPr>
        <w:t xml:space="preserve">Mission et réalisations : </w:t>
      </w:r>
    </w:p>
    <w:p w14:paraId="0C26FFB8" w14:textId="0177A87F" w:rsidR="00760A35" w:rsidRPr="00760A35" w:rsidRDefault="00760A35" w:rsidP="00760A35">
      <w:pPr>
        <w:pStyle w:val="Paragraphedeliste"/>
        <w:numPr>
          <w:ilvl w:val="0"/>
          <w:numId w:val="21"/>
        </w:numPr>
        <w:spacing w:after="0"/>
        <w:rPr>
          <w:lang w:val="fr-CA"/>
        </w:rPr>
      </w:pPr>
      <w:r>
        <w:rPr>
          <w:szCs w:val="20"/>
        </w:rPr>
        <w:t>Etablissement du modèle dynamique du robot ABB IRB 4600</w:t>
      </w:r>
    </w:p>
    <w:p w14:paraId="6687D226" w14:textId="668D5166" w:rsidR="00760A35" w:rsidRPr="003D21F3" w:rsidRDefault="00760A35" w:rsidP="00760A35">
      <w:pPr>
        <w:pStyle w:val="Paragraphedeliste"/>
        <w:numPr>
          <w:ilvl w:val="0"/>
          <w:numId w:val="21"/>
        </w:numPr>
        <w:spacing w:after="0"/>
        <w:rPr>
          <w:lang w:val="fr-CA"/>
        </w:rPr>
      </w:pPr>
      <w:r>
        <w:rPr>
          <w:szCs w:val="20"/>
        </w:rPr>
        <w:t>Synthèse d’une loi de commande en utilisant des algorithmes de commande des robots série</w:t>
      </w:r>
    </w:p>
    <w:p w14:paraId="56789750" w14:textId="4C2B25A4" w:rsidR="003D21F3" w:rsidRPr="003D21F3" w:rsidRDefault="003D21F3" w:rsidP="003D21F3">
      <w:pPr>
        <w:pStyle w:val="Paragraphedeliste"/>
        <w:numPr>
          <w:ilvl w:val="0"/>
          <w:numId w:val="21"/>
        </w:numPr>
        <w:spacing w:after="0"/>
        <w:rPr>
          <w:lang w:val="fr-CA"/>
        </w:rPr>
      </w:pPr>
      <w:r>
        <w:rPr>
          <w:lang w:val="fr-CA"/>
        </w:rPr>
        <w:t>Automatisation des opérations précédentes dans une application programmée en C++ 18</w:t>
      </w:r>
    </w:p>
    <w:p w14:paraId="26B08C03" w14:textId="507815DC" w:rsidR="00760A35" w:rsidRDefault="003D21F3" w:rsidP="00760A35">
      <w:pPr>
        <w:pStyle w:val="Paragraphedeliste"/>
        <w:numPr>
          <w:ilvl w:val="0"/>
          <w:numId w:val="21"/>
        </w:numPr>
        <w:spacing w:after="0"/>
        <w:rPr>
          <w:lang w:val="fr-CA"/>
        </w:rPr>
      </w:pPr>
      <w:r>
        <w:rPr>
          <w:lang w:val="fr-CA"/>
        </w:rPr>
        <w:t>Optimisation du temps de calcul jusqu’à 4ms</w:t>
      </w:r>
    </w:p>
    <w:p w14:paraId="0D79D79F" w14:textId="626736D8" w:rsidR="001E14D5" w:rsidRPr="00760A35" w:rsidRDefault="001E14D5" w:rsidP="00760A35">
      <w:pPr>
        <w:spacing w:after="0"/>
        <w:rPr>
          <w:lang w:val="fr-CA"/>
        </w:rPr>
      </w:pPr>
      <w:r w:rsidRPr="00760A35">
        <w:rPr>
          <w:b/>
          <w:szCs w:val="20"/>
        </w:rPr>
        <w:t>Environnement technique :</w:t>
      </w:r>
      <w:r w:rsidRPr="00760A35">
        <w:rPr>
          <w:szCs w:val="20"/>
        </w:rPr>
        <w:t xml:space="preserve"> </w:t>
      </w:r>
      <w:r w:rsidR="003D21F3" w:rsidRPr="003D21F3">
        <w:rPr>
          <w:lang w:val="fr-CA"/>
        </w:rPr>
        <w:t>Microsoft Visual Studio</w:t>
      </w:r>
      <w:r w:rsidR="003D21F3">
        <w:rPr>
          <w:lang w:val="fr-CA"/>
        </w:rPr>
        <w:t>, MATLAB R21</w:t>
      </w:r>
    </w:p>
    <w:p w14:paraId="1EE7FD69" w14:textId="7AE5F277" w:rsidR="00D141F5" w:rsidRPr="001F595B" w:rsidRDefault="00D141F5" w:rsidP="00427925">
      <w:pPr>
        <w:pStyle w:val="Corpsdetexte"/>
        <w:rPr>
          <w:lang w:val="fr-CA"/>
        </w:rPr>
      </w:pPr>
    </w:p>
    <w:tbl>
      <w:tblPr>
        <w:tblStyle w:val="Grilledutableau"/>
        <w:tblW w:w="51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934"/>
        <w:gridCol w:w="5131"/>
      </w:tblGrid>
      <w:tr w:rsidR="00EE441F" w:rsidRPr="00222E15" w14:paraId="3EC47206" w14:textId="77777777" w:rsidTr="00987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451" w:type="pct"/>
            <w:shd w:val="clear" w:color="auto" w:fill="auto"/>
            <w:hideMark/>
          </w:tcPr>
          <w:p w14:paraId="6EB4DDE3" w14:textId="01C40BA6" w:rsidR="00EE441F" w:rsidRPr="00405DCE" w:rsidRDefault="00E70215" w:rsidP="00405DCE">
            <w:pPr>
              <w:pStyle w:val="CV-Titre"/>
            </w:pPr>
            <w:r w:rsidRPr="00405DCE">
              <w:lastRenderedPageBreak/>
              <w:t>Spécialisations techniques</w:t>
            </w:r>
          </w:p>
          <w:p w14:paraId="7BD104FA" w14:textId="7185D374" w:rsidR="00A3540C" w:rsidRPr="00405DCE" w:rsidRDefault="00405DCE" w:rsidP="00405DCE">
            <w:pPr>
              <w:pStyle w:val="Titre2"/>
              <w:spacing w:before="0" w:after="60"/>
              <w:outlineLvl w:val="1"/>
              <w:rPr>
                <w:rFonts w:asciiTheme="minorHAnsi" w:eastAsiaTheme="minorHAnsi" w:hAnsiTheme="minorHAnsi" w:cs="OpenSans-Regular"/>
                <w:bCs/>
                <w:color w:val="000000"/>
                <w:sz w:val="18"/>
                <w:szCs w:val="22"/>
              </w:rPr>
            </w:pPr>
            <w:r w:rsidRPr="00405DCE">
              <w:rPr>
                <w:rFonts w:asciiTheme="minorHAnsi" w:eastAsiaTheme="minorHAnsi" w:hAnsiTheme="minorHAnsi" w:cs="OpenSans-Regular"/>
                <w:bCs/>
                <w:color w:val="000000"/>
                <w:sz w:val="18"/>
                <w:szCs w:val="22"/>
              </w:rPr>
              <w:t>Développement web</w:t>
            </w:r>
          </w:p>
          <w:p w14:paraId="66E48A48" w14:textId="75221DC8" w:rsidR="00A3540C" w:rsidRDefault="00405DCE" w:rsidP="00405DCE">
            <w:pPr>
              <w:pStyle w:val="Titre2"/>
              <w:spacing w:before="0" w:after="60"/>
              <w:outlineLvl w:val="1"/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</w:pPr>
            <w:r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 xml:space="preserve">Algorithmie </w:t>
            </w:r>
          </w:p>
          <w:p w14:paraId="4947FC68" w14:textId="0C776624" w:rsidR="00405DCE" w:rsidRDefault="00405DCE" w:rsidP="00405DCE">
            <w:pPr>
              <w:pStyle w:val="Titre2"/>
              <w:spacing w:before="0" w:after="60"/>
              <w:outlineLvl w:val="1"/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</w:pPr>
            <w:r w:rsidRPr="00405DCE"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>Webservice</w:t>
            </w:r>
            <w:r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>s</w:t>
            </w:r>
          </w:p>
          <w:p w14:paraId="2DCCDC33" w14:textId="42592CA5" w:rsidR="00405DCE" w:rsidRPr="00405DCE" w:rsidRDefault="00405DCE" w:rsidP="00405DCE">
            <w:pPr>
              <w:pStyle w:val="Titre2"/>
              <w:spacing w:before="0" w:after="60"/>
              <w:outlineLvl w:val="1"/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</w:pPr>
            <w:r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>Gestion de</w:t>
            </w:r>
            <w:r w:rsidR="00E8745F"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 xml:space="preserve">s </w:t>
            </w:r>
            <w:r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>données</w:t>
            </w:r>
          </w:p>
          <w:p w14:paraId="54D4A10D" w14:textId="743AFBD9" w:rsidR="00A3540C" w:rsidRPr="00405DCE" w:rsidRDefault="00405DCE" w:rsidP="00405DCE">
            <w:pPr>
              <w:pStyle w:val="Titre2"/>
              <w:spacing w:before="0" w:after="60"/>
              <w:outlineLvl w:val="1"/>
              <w:rPr>
                <w:rFonts w:asciiTheme="minorHAnsi" w:eastAsiaTheme="minorHAnsi" w:hAnsiTheme="minorHAnsi" w:cs="OpenSans-Regular"/>
                <w:bCs/>
                <w:color w:val="000000"/>
                <w:sz w:val="18"/>
                <w:szCs w:val="22"/>
              </w:rPr>
            </w:pPr>
            <w:r>
              <w:rPr>
                <w:rFonts w:asciiTheme="minorHAnsi" w:eastAsiaTheme="minorHAnsi" w:hAnsiTheme="minorHAnsi" w:cs="OpenSans-Regular"/>
                <w:bCs/>
                <w:color w:val="000000"/>
                <w:sz w:val="18"/>
                <w:szCs w:val="22"/>
              </w:rPr>
              <w:t>Robotique</w:t>
            </w:r>
          </w:p>
          <w:p w14:paraId="2DD65E60" w14:textId="150A5E4D" w:rsidR="00A3540C" w:rsidRPr="00405DCE" w:rsidRDefault="00A3540C" w:rsidP="00A3540C">
            <w:pPr>
              <w:pStyle w:val="Titre2"/>
              <w:spacing w:before="0" w:after="60"/>
              <w:outlineLvl w:val="1"/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</w:pPr>
            <w:r w:rsidRPr="00405DCE"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 xml:space="preserve">Modélisation </w:t>
            </w:r>
            <w:r w:rsidR="00405DCE" w:rsidRPr="00405DCE"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 xml:space="preserve">robotique </w:t>
            </w:r>
          </w:p>
          <w:p w14:paraId="7C334536" w14:textId="169C94A1" w:rsidR="00A3540C" w:rsidRDefault="00405DCE" w:rsidP="00A3540C">
            <w:pPr>
              <w:pStyle w:val="Titre2"/>
              <w:spacing w:before="0" w:after="60"/>
              <w:outlineLvl w:val="1"/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</w:pPr>
            <w:r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>C</w:t>
            </w:r>
            <w:r w:rsidR="00A3540C" w:rsidRPr="00405DCE"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 xml:space="preserve">ommande </w:t>
            </w:r>
            <w:r w:rsidRPr="00405DCE"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>robotique</w:t>
            </w:r>
          </w:p>
          <w:p w14:paraId="19505E1D" w14:textId="41BD80BD" w:rsidR="00A97070" w:rsidRDefault="00E8745F" w:rsidP="00A97070">
            <w:pPr>
              <w:pStyle w:val="Titre2"/>
              <w:spacing w:before="0" w:after="60"/>
              <w:outlineLvl w:val="1"/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</w:pPr>
            <w:r w:rsidRPr="00E8745F"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>Intégration robotique</w:t>
            </w:r>
          </w:p>
          <w:p w14:paraId="1E00BB2F" w14:textId="73FB2BE4" w:rsidR="00A97070" w:rsidRPr="00A97070" w:rsidRDefault="00A97070" w:rsidP="00A97070">
            <w:pPr>
              <w:pStyle w:val="Titre2"/>
              <w:spacing w:before="0" w:after="60"/>
              <w:outlineLvl w:val="1"/>
              <w:rPr>
                <w:rFonts w:asciiTheme="minorHAnsi" w:eastAsiaTheme="minorHAnsi" w:hAnsiTheme="minorHAnsi" w:cs="OpenSans-Regular"/>
                <w:bCs/>
                <w:color w:val="000000"/>
                <w:sz w:val="18"/>
                <w:szCs w:val="22"/>
              </w:rPr>
            </w:pPr>
            <w:r w:rsidRPr="00A97070">
              <w:rPr>
                <w:rFonts w:asciiTheme="minorHAnsi" w:eastAsiaTheme="minorHAnsi" w:hAnsiTheme="minorHAnsi" w:cs="OpenSans-Regular"/>
                <w:bCs/>
                <w:color w:val="000000"/>
                <w:sz w:val="18"/>
                <w:szCs w:val="22"/>
              </w:rPr>
              <w:t>Génie industriel</w:t>
            </w:r>
          </w:p>
          <w:p w14:paraId="58065F3E" w14:textId="77777777" w:rsidR="00A97070" w:rsidRPr="00A97070" w:rsidRDefault="00A97070" w:rsidP="00A97070">
            <w:pPr>
              <w:pStyle w:val="Titre2"/>
              <w:spacing w:before="0" w:after="60"/>
              <w:outlineLvl w:val="1"/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</w:pPr>
            <w:r w:rsidRPr="00A97070"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>Gestion de production</w:t>
            </w:r>
          </w:p>
          <w:p w14:paraId="42961458" w14:textId="0A4A1B4F" w:rsidR="00A97070" w:rsidRPr="00A97070" w:rsidRDefault="00A97070" w:rsidP="00A97070">
            <w:pPr>
              <w:pStyle w:val="Titre2"/>
              <w:spacing w:before="0" w:after="60"/>
              <w:outlineLvl w:val="1"/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</w:pPr>
            <w:r w:rsidRPr="00A97070">
              <w:rPr>
                <w:rFonts w:asciiTheme="minorHAnsi" w:eastAsiaTheme="minorHAnsi" w:hAnsiTheme="minorHAnsi" w:cs="OpenSans-Regular"/>
                <w:b w:val="0"/>
                <w:color w:val="000000"/>
                <w:sz w:val="18"/>
                <w:szCs w:val="22"/>
              </w:rPr>
              <w:t>Amélioration continue</w:t>
            </w:r>
          </w:p>
          <w:p w14:paraId="231C8841" w14:textId="77777777" w:rsidR="00A97070" w:rsidRPr="00A97070" w:rsidRDefault="00A97070" w:rsidP="00A97070">
            <w:pPr>
              <w:pStyle w:val="Corpsdetexte"/>
            </w:pPr>
          </w:p>
          <w:p w14:paraId="0FE2F15E" w14:textId="77777777" w:rsidR="00484ED7" w:rsidRDefault="00484ED7" w:rsidP="00484ED7">
            <w:pPr>
              <w:pStyle w:val="CV-Titre"/>
            </w:pPr>
            <w:r>
              <w:t>Perfectionnement</w:t>
            </w:r>
            <w:r w:rsidRPr="001F595B">
              <w:t xml:space="preserve"> et certifications</w:t>
            </w:r>
          </w:p>
          <w:p w14:paraId="10525CEC" w14:textId="462163C9" w:rsidR="00484ED7" w:rsidRPr="00484ED7" w:rsidRDefault="00484ED7" w:rsidP="00484ED7">
            <w:pPr>
              <w:pStyle w:val="CV-Titre"/>
            </w:pPr>
            <w:r w:rsidRPr="00782A9E">
              <w:rPr>
                <w:rFonts w:ascii="Arial" w:eastAsia="Arial" w:hAnsi="Arial" w:cs="Times New Roman"/>
                <w:color w:val="000000"/>
                <w:sz w:val="20"/>
                <w:szCs w:val="18"/>
                <w:lang w:val="fr-FR"/>
              </w:rPr>
              <w:t xml:space="preserve">Formation – </w:t>
            </w:r>
            <w:r>
              <w:rPr>
                <w:rFonts w:ascii="Arial" w:eastAsia="Arial" w:hAnsi="Arial" w:cs="Times New Roman"/>
                <w:color w:val="000000"/>
                <w:sz w:val="20"/>
                <w:szCs w:val="18"/>
                <w:lang w:val="fr-FR"/>
              </w:rPr>
              <w:t>Développeur Java</w:t>
            </w:r>
            <w:r w:rsidRPr="00782A9E">
              <w:rPr>
                <w:rFonts w:ascii="Arial" w:eastAsia="Arial" w:hAnsi="Arial" w:cs="Times New Roman"/>
                <w:b w:val="0"/>
                <w:color w:val="000000"/>
                <w:sz w:val="20"/>
                <w:szCs w:val="18"/>
                <w:lang w:val="fr-FR"/>
              </w:rPr>
              <w:t xml:space="preserve">– </w:t>
            </w:r>
            <w:r>
              <w:rPr>
                <w:rFonts w:ascii="Arial" w:eastAsia="Arial" w:hAnsi="Arial" w:cs="Times New Roman"/>
                <w:b w:val="0"/>
                <w:color w:val="000000"/>
                <w:sz w:val="20"/>
                <w:szCs w:val="18"/>
                <w:lang w:val="fr-FR"/>
              </w:rPr>
              <w:t xml:space="preserve">Mars 2022- </w:t>
            </w:r>
            <w:r w:rsidR="00BD3D06">
              <w:rPr>
                <w:rFonts w:ascii="Arial" w:eastAsia="Arial" w:hAnsi="Arial" w:cs="Times New Roman"/>
                <w:b w:val="0"/>
                <w:color w:val="000000"/>
                <w:sz w:val="20"/>
                <w:szCs w:val="18"/>
                <w:lang w:val="fr-FR"/>
              </w:rPr>
              <w:t>Mai 2022 (399 heures)</w:t>
            </w:r>
          </w:p>
          <w:p w14:paraId="34B62908" w14:textId="3E308EAB" w:rsidR="002053DE" w:rsidRPr="001F595B" w:rsidRDefault="002053DE" w:rsidP="00BC2DE1">
            <w:pPr>
              <w:pStyle w:val="Titre2"/>
              <w:spacing w:before="0" w:after="60"/>
              <w:outlineLvl w:val="1"/>
              <w:rPr>
                <w:color w:val="auto"/>
                <w:lang w:val="fr-CA"/>
              </w:rPr>
            </w:pPr>
          </w:p>
        </w:tc>
        <w:tc>
          <w:tcPr>
            <w:tcW w:w="2549" w:type="pct"/>
            <w:shd w:val="clear" w:color="auto" w:fill="auto"/>
          </w:tcPr>
          <w:p w14:paraId="6EA8FA52" w14:textId="61788238" w:rsidR="003D4E23" w:rsidRPr="003D4E23" w:rsidRDefault="00E70215" w:rsidP="003D4E23">
            <w:pPr>
              <w:pStyle w:val="CV-Titre"/>
            </w:pPr>
            <w:r w:rsidRPr="001F595B">
              <w:t>Formation</w:t>
            </w:r>
            <w:r w:rsidR="001C2821">
              <w:t>s</w:t>
            </w:r>
            <w:r w:rsidRPr="001F595B">
              <w:t xml:space="preserve"> </w:t>
            </w:r>
          </w:p>
          <w:p w14:paraId="639820B6" w14:textId="7D18C501" w:rsidR="003D4E23" w:rsidRDefault="003D4E23" w:rsidP="003D4E23">
            <w:pPr>
              <w:autoSpaceDE w:val="0"/>
              <w:autoSpaceDN w:val="0"/>
              <w:adjustRightInd w:val="0"/>
              <w:spacing w:after="0" w:line="240" w:lineRule="auto"/>
              <w:rPr>
                <w:rFonts w:cs="OpenSans-Regular"/>
              </w:rPr>
            </w:pPr>
            <w:r w:rsidRPr="003D4E23">
              <w:rPr>
                <w:rFonts w:cs="OpenSans-Regular"/>
                <w:color w:val="F4A600"/>
              </w:rPr>
              <w:t xml:space="preserve">• </w:t>
            </w:r>
            <w:sdt>
              <w:sdtPr>
                <w:rPr>
                  <w:rFonts w:cs="OpenSans-Regular"/>
                  <w:color w:val="F4A600"/>
                </w:rPr>
                <w:id w:val="-511223096"/>
                <w:placeholder>
                  <w:docPart w:val="EC4017EE756B434196B2330300BBA307"/>
                </w:placeholder>
              </w:sdtPr>
              <w:sdtEndPr/>
              <w:sdtContent>
                <w:r w:rsidRPr="003D4E23">
                  <w:rPr>
                    <w:rFonts w:cs="OpenSans-Regular"/>
                    <w:b/>
                    <w:color w:val="F4A600"/>
                  </w:rPr>
                  <w:t>ACTIV CONSULT ING</w:t>
                </w:r>
              </w:sdtContent>
            </w:sdt>
            <w:r w:rsidRPr="003D4E23">
              <w:rPr>
                <w:rFonts w:cs="OpenSans-Regular"/>
                <w:color w:val="F4A600"/>
              </w:rPr>
              <w:t xml:space="preserve"> </w:t>
            </w:r>
            <w:r w:rsidRPr="003D4E23">
              <w:rPr>
                <w:rFonts w:cs="OpenSans-Regular"/>
              </w:rPr>
              <w:t>–</w:t>
            </w:r>
            <w:r>
              <w:rPr>
                <w:rFonts w:cs="OpenSans-Regular"/>
              </w:rPr>
              <w:t>77</w:t>
            </w:r>
          </w:p>
          <w:p w14:paraId="5E2BC8F2" w14:textId="56A2E6C6" w:rsidR="003D4E23" w:rsidRPr="003D4E23" w:rsidRDefault="003D4E23" w:rsidP="003D4E23">
            <w:pPr>
              <w:autoSpaceDE w:val="0"/>
              <w:autoSpaceDN w:val="0"/>
              <w:adjustRightInd w:val="0"/>
              <w:spacing w:after="0" w:line="240" w:lineRule="auto"/>
            </w:pPr>
            <w:r w:rsidRPr="003D4E23">
              <w:rPr>
                <w:rFonts w:cs="OpenSans-Regular"/>
                <w:color w:val="000000"/>
              </w:rPr>
              <w:t xml:space="preserve"> </w:t>
            </w:r>
            <w:sdt>
              <w:sdtPr>
                <w:rPr>
                  <w:rFonts w:cs="OpenSans-Regular"/>
                  <w:color w:val="000000"/>
                </w:rPr>
                <w:id w:val="264271136"/>
                <w:placeholder>
                  <w:docPart w:val="EC4017EE756B434196B2330300BBA307"/>
                </w:placeholder>
              </w:sdtPr>
              <w:sdtEndPr/>
              <w:sdtContent>
                <w:r>
                  <w:rPr>
                    <w:rFonts w:cs="OpenSans-Regular"/>
                    <w:color w:val="000000"/>
                  </w:rPr>
                  <w:t>Juin</w:t>
                </w:r>
                <w:r w:rsidRPr="003D4E23">
                  <w:rPr>
                    <w:rFonts w:cs="OpenSans-Regular"/>
                    <w:color w:val="000000"/>
                  </w:rPr>
                  <w:t xml:space="preserve"> 202</w:t>
                </w:r>
                <w:r>
                  <w:rPr>
                    <w:rFonts w:cs="OpenSans-Regular"/>
                    <w:color w:val="000000"/>
                  </w:rPr>
                  <w:t>2</w:t>
                </w:r>
                <w:r w:rsidR="00987E03">
                  <w:rPr>
                    <w:rFonts w:cs="OpenSans-Regular"/>
                    <w:color w:val="000000"/>
                  </w:rPr>
                  <w:t xml:space="preserve"> (400 h)</w:t>
                </w:r>
              </w:sdtContent>
            </w:sdt>
          </w:p>
          <w:p w14:paraId="449E705F" w14:textId="6ECD1D2D" w:rsidR="003D4E23" w:rsidRPr="003D4E23" w:rsidRDefault="003D4E23" w:rsidP="003D4E23">
            <w:pPr>
              <w:rPr>
                <w:rFonts w:asciiTheme="majorBidi" w:hAnsiTheme="majorBidi"/>
                <w:b/>
                <w:bCs/>
              </w:rPr>
            </w:pPr>
            <w:r w:rsidRPr="003D4E23">
              <w:rPr>
                <w:rFonts w:cs="OpenSans-Regular"/>
                <w:color w:val="000000"/>
              </w:rPr>
              <w:t xml:space="preserve">• </w:t>
            </w:r>
            <w:r>
              <w:rPr>
                <w:rFonts w:cs="OpenSans-Regular"/>
                <w:color w:val="000000"/>
              </w:rPr>
              <w:t xml:space="preserve">POEI : Formation développeur </w:t>
            </w:r>
            <w:r w:rsidR="00987E03">
              <w:rPr>
                <w:rFonts w:cs="OpenSans-Regular"/>
                <w:color w:val="000000"/>
              </w:rPr>
              <w:t xml:space="preserve">full stack </w:t>
            </w:r>
          </w:p>
          <w:p w14:paraId="18EEB49F" w14:textId="05FF315E" w:rsidR="003D4E23" w:rsidRPr="003D4E23" w:rsidRDefault="003D4E23" w:rsidP="003D4E23">
            <w:pPr>
              <w:autoSpaceDE w:val="0"/>
              <w:autoSpaceDN w:val="0"/>
              <w:adjustRightInd w:val="0"/>
              <w:spacing w:after="0" w:line="240" w:lineRule="auto"/>
            </w:pPr>
            <w:r w:rsidRPr="003D4E23">
              <w:rPr>
                <w:rFonts w:cs="OpenSans-Regular"/>
                <w:color w:val="F4A600"/>
              </w:rPr>
              <w:t xml:space="preserve">• </w:t>
            </w:r>
            <w:sdt>
              <w:sdtPr>
                <w:rPr>
                  <w:rFonts w:cs="OpenSans-Regular"/>
                  <w:color w:val="F4A600"/>
                </w:rPr>
                <w:id w:val="8342826"/>
                <w:placeholder>
                  <w:docPart w:val="ECCDEFABD24D44A89D8777D865CB4F2B"/>
                </w:placeholder>
              </w:sdtPr>
              <w:sdtEndPr/>
              <w:sdtContent>
                <w:r w:rsidRPr="003D4E23">
                  <w:rPr>
                    <w:rFonts w:cs="OpenSans-Regular"/>
                    <w:b/>
                    <w:bCs/>
                    <w:color w:val="F4A600"/>
                  </w:rPr>
                  <w:t>Ecole Nationale</w:t>
                </w:r>
                <w:r w:rsidR="00987E03">
                  <w:rPr>
                    <w:rFonts w:cs="OpenSans-Regular"/>
                    <w:b/>
                    <w:bCs/>
                    <w:color w:val="F4A600"/>
                  </w:rPr>
                  <w:t xml:space="preserve"> Supérieure</w:t>
                </w:r>
                <w:r w:rsidRPr="003D4E23">
                  <w:rPr>
                    <w:rFonts w:cs="OpenSans-Regular"/>
                    <w:b/>
                    <w:bCs/>
                    <w:color w:val="F4A600"/>
                  </w:rPr>
                  <w:t xml:space="preserve"> d’Arts et Métiers ParisTech</w:t>
                </w:r>
                <w:r w:rsidR="00DC4F5F">
                  <w:rPr>
                    <w:rFonts w:cs="OpenSans-Regular"/>
                    <w:b/>
                    <w:bCs/>
                    <w:color w:val="F4A600"/>
                  </w:rPr>
                  <w:t>, France</w:t>
                </w:r>
              </w:sdtContent>
            </w:sdt>
            <w:r w:rsidRPr="003D4E23">
              <w:rPr>
                <w:rFonts w:cs="OpenSans-Regular"/>
                <w:color w:val="F4A600"/>
              </w:rPr>
              <w:t xml:space="preserve"> </w:t>
            </w:r>
            <w:r w:rsidRPr="003D4E23">
              <w:rPr>
                <w:rFonts w:cs="OpenSans-Regular"/>
              </w:rPr>
              <w:t>–</w:t>
            </w:r>
            <w:r w:rsidRPr="003D4E23">
              <w:rPr>
                <w:rFonts w:cs="OpenSans-Regular"/>
                <w:color w:val="000000"/>
              </w:rPr>
              <w:t xml:space="preserve"> </w:t>
            </w:r>
            <w:sdt>
              <w:sdtPr>
                <w:rPr>
                  <w:rFonts w:cs="OpenSans-Regular"/>
                  <w:color w:val="000000"/>
                </w:rPr>
                <w:id w:val="699749098"/>
                <w:placeholder>
                  <w:docPart w:val="ECCDEFABD24D44A89D8777D865CB4F2B"/>
                </w:placeholder>
              </w:sdtPr>
              <w:sdtEndPr/>
              <w:sdtContent>
                <w:r w:rsidRPr="003D4E23">
                  <w:rPr>
                    <w:rFonts w:cs="OpenSans-Regular"/>
                    <w:color w:val="000000"/>
                  </w:rPr>
                  <w:t>Septembre 2021</w:t>
                </w:r>
              </w:sdtContent>
            </w:sdt>
          </w:p>
          <w:p w14:paraId="590B058A" w14:textId="77777777" w:rsidR="00A97070" w:rsidRDefault="003D4E23" w:rsidP="00A97070">
            <w:pPr>
              <w:autoSpaceDE w:val="0"/>
              <w:autoSpaceDN w:val="0"/>
              <w:adjustRightInd w:val="0"/>
              <w:spacing w:after="0" w:line="240" w:lineRule="auto"/>
              <w:rPr>
                <w:rFonts w:cs="OpenSans-Regular"/>
                <w:color w:val="000000"/>
              </w:rPr>
            </w:pPr>
            <w:r w:rsidRPr="003D4E23">
              <w:rPr>
                <w:rFonts w:cs="OpenSans-Regular"/>
                <w:color w:val="000000"/>
              </w:rPr>
              <w:t xml:space="preserve">• </w:t>
            </w:r>
            <w:sdt>
              <w:sdtPr>
                <w:rPr>
                  <w:rFonts w:cs="OpenSans-Regular"/>
                  <w:color w:val="000000"/>
                </w:rPr>
                <w:id w:val="-2023225748"/>
                <w:placeholder>
                  <w:docPart w:val="ECCDEFABD24D44A89D8777D865CB4F2B"/>
                </w:placeholder>
              </w:sdtPr>
              <w:sdtEndPr/>
              <w:sdtContent>
                <w:r w:rsidRPr="003D4E23">
                  <w:rPr>
                    <w:rFonts w:cs="OpenSans-Regular"/>
                    <w:color w:val="000000"/>
                  </w:rPr>
                  <w:t>Diplôme national de master M2 en systèmes avancés et robotique</w:t>
                </w:r>
              </w:sdtContent>
            </w:sdt>
          </w:p>
          <w:p w14:paraId="085D3D01" w14:textId="77777777" w:rsidR="00A97070" w:rsidRDefault="00A97070" w:rsidP="00A97070">
            <w:pPr>
              <w:autoSpaceDE w:val="0"/>
              <w:autoSpaceDN w:val="0"/>
              <w:adjustRightInd w:val="0"/>
              <w:spacing w:after="0" w:line="240" w:lineRule="auto"/>
              <w:rPr>
                <w:rFonts w:cs="OpenSans-Regular"/>
                <w:color w:val="000000"/>
              </w:rPr>
            </w:pPr>
          </w:p>
          <w:p w14:paraId="1626AA90" w14:textId="343B6B25" w:rsidR="00A97070" w:rsidRPr="003D4E23" w:rsidRDefault="00A97070" w:rsidP="00A97070">
            <w:pPr>
              <w:autoSpaceDE w:val="0"/>
              <w:autoSpaceDN w:val="0"/>
              <w:adjustRightInd w:val="0"/>
              <w:spacing w:after="0" w:line="240" w:lineRule="auto"/>
            </w:pPr>
            <w:r w:rsidRPr="003D4E23">
              <w:rPr>
                <w:rFonts w:cs="OpenSans-Regular"/>
                <w:color w:val="F4A600"/>
              </w:rPr>
              <w:t xml:space="preserve">• </w:t>
            </w:r>
            <w:sdt>
              <w:sdtPr>
                <w:rPr>
                  <w:rFonts w:cs="OpenSans-Regular"/>
                  <w:color w:val="F4A600"/>
                </w:rPr>
                <w:id w:val="-707955604"/>
                <w:placeholder>
                  <w:docPart w:val="F08003F7F31B41AD87FF52DBD2D7DB04"/>
                </w:placeholder>
              </w:sdtPr>
              <w:sdtEndPr/>
              <w:sdtContent>
                <w:r w:rsidRPr="003D4E23">
                  <w:rPr>
                    <w:rFonts w:cs="OpenSans-Regular"/>
                    <w:b/>
                    <w:bCs/>
                    <w:color w:val="F4A600"/>
                  </w:rPr>
                  <w:t>Ecole Nationale</w:t>
                </w:r>
                <w:r>
                  <w:rPr>
                    <w:rFonts w:cs="OpenSans-Regular"/>
                    <w:b/>
                    <w:bCs/>
                    <w:color w:val="F4A600"/>
                  </w:rPr>
                  <w:t xml:space="preserve"> D’Ingénieurs de Bizerte, Tunisie</w:t>
                </w:r>
              </w:sdtContent>
            </w:sdt>
            <w:r w:rsidRPr="003D4E23">
              <w:rPr>
                <w:rFonts w:cs="OpenSans-Regular"/>
                <w:color w:val="F4A600"/>
              </w:rPr>
              <w:t xml:space="preserve"> </w:t>
            </w:r>
            <w:r w:rsidRPr="003D4E23">
              <w:rPr>
                <w:rFonts w:cs="OpenSans-Regular"/>
              </w:rPr>
              <w:t>–</w:t>
            </w:r>
            <w:r w:rsidRPr="003D4E23">
              <w:rPr>
                <w:rFonts w:cs="OpenSans-Regular"/>
                <w:color w:val="000000"/>
              </w:rPr>
              <w:t xml:space="preserve"> </w:t>
            </w:r>
            <w:sdt>
              <w:sdtPr>
                <w:rPr>
                  <w:rFonts w:cs="OpenSans-Regular"/>
                  <w:color w:val="000000"/>
                </w:rPr>
                <w:id w:val="-1383481728"/>
                <w:placeholder>
                  <w:docPart w:val="F08003F7F31B41AD87FF52DBD2D7DB04"/>
                </w:placeholder>
              </w:sdtPr>
              <w:sdtEndPr/>
              <w:sdtContent>
                <w:r w:rsidRPr="003D4E23">
                  <w:rPr>
                    <w:rFonts w:cs="OpenSans-Regular"/>
                    <w:color w:val="000000"/>
                  </w:rPr>
                  <w:t>Septembre 2021</w:t>
                </w:r>
              </w:sdtContent>
            </w:sdt>
          </w:p>
          <w:p w14:paraId="646A1C98" w14:textId="4DE4C15C" w:rsidR="00A97070" w:rsidRPr="00E8745F" w:rsidRDefault="00A97070" w:rsidP="00A97070">
            <w:r w:rsidRPr="003D4E23">
              <w:rPr>
                <w:rFonts w:cs="OpenSans-Regular"/>
                <w:color w:val="000000"/>
              </w:rPr>
              <w:t xml:space="preserve">• </w:t>
            </w:r>
            <w:sdt>
              <w:sdtPr>
                <w:rPr>
                  <w:rFonts w:cs="OpenSans-Regular"/>
                  <w:color w:val="000000"/>
                </w:rPr>
                <w:id w:val="-1448457428"/>
                <w:placeholder>
                  <w:docPart w:val="F08003F7F31B41AD87FF52DBD2D7DB04"/>
                </w:placeholder>
              </w:sdtPr>
              <w:sdtEndPr/>
              <w:sdtContent>
                <w:r w:rsidRPr="003D4E23">
                  <w:rPr>
                    <w:rFonts w:cs="OpenSans-Regular"/>
                    <w:color w:val="000000"/>
                  </w:rPr>
                  <w:t xml:space="preserve">Diplôme </w:t>
                </w:r>
                <w:r>
                  <w:rPr>
                    <w:rFonts w:cs="OpenSans-Regular"/>
                    <w:color w:val="000000"/>
                  </w:rPr>
                  <w:t>national d’ingénieur en génie industriel</w:t>
                </w:r>
              </w:sdtContent>
            </w:sdt>
          </w:p>
          <w:p w14:paraId="699F9F29" w14:textId="3E1B26A2" w:rsidR="003D4E23" w:rsidRPr="00E8745F" w:rsidRDefault="003D4E23" w:rsidP="00E8745F"/>
          <w:p w14:paraId="60A1EB15" w14:textId="33205EE3" w:rsidR="002053DE" w:rsidRPr="001F595B" w:rsidRDefault="003D4E23" w:rsidP="00E8745F">
            <w:pPr>
              <w:autoSpaceDE w:val="0"/>
              <w:autoSpaceDN w:val="0"/>
              <w:adjustRightInd w:val="0"/>
              <w:spacing w:after="0" w:line="240" w:lineRule="auto"/>
              <w:rPr>
                <w:rStyle w:val="CV-Highlightstar"/>
                <w:rFonts w:asciiTheme="minorHAnsi" w:hAnsiTheme="minorHAnsi" w:cstheme="minorBidi"/>
                <w:color w:val="auto"/>
                <w:lang w:val="fr-CA"/>
              </w:rPr>
            </w:pPr>
            <w:r w:rsidRPr="003D4E23">
              <w:rPr>
                <w:rFonts w:cs="OpenSans-Regular"/>
                <w:color w:val="000000"/>
              </w:rPr>
              <w:t xml:space="preserve"> </w:t>
            </w:r>
          </w:p>
        </w:tc>
      </w:tr>
    </w:tbl>
    <w:p w14:paraId="11573184" w14:textId="77777777" w:rsidR="00DC47A4" w:rsidRPr="001F595B" w:rsidRDefault="00DC47A4" w:rsidP="00AC06C8">
      <w:pPr>
        <w:pStyle w:val="CV-Title"/>
        <w:rPr>
          <w:lang w:val="fr-CA"/>
        </w:rPr>
      </w:pPr>
    </w:p>
    <w:p w14:paraId="5913468E" w14:textId="77777777" w:rsidR="00DC47A4" w:rsidRPr="001F595B" w:rsidRDefault="00DC47A4">
      <w:pPr>
        <w:spacing w:after="160" w:line="259" w:lineRule="auto"/>
        <w:rPr>
          <w:rFonts w:asciiTheme="majorHAnsi" w:hAnsiTheme="majorHAnsi"/>
          <w:b/>
          <w:color w:val="5236AB" w:themeColor="accent3"/>
          <w:sz w:val="22"/>
          <w:lang w:val="fr-CA"/>
        </w:rPr>
      </w:pPr>
      <w:r w:rsidRPr="001F595B">
        <w:rPr>
          <w:lang w:val="fr-CA"/>
        </w:rPr>
        <w:br w:type="page"/>
      </w:r>
    </w:p>
    <w:p w14:paraId="538698DD" w14:textId="77777777" w:rsidR="00E70215" w:rsidRPr="001F595B" w:rsidRDefault="00E70215" w:rsidP="00E70215">
      <w:pPr>
        <w:pStyle w:val="CV-Titre"/>
      </w:pPr>
      <w:r w:rsidRPr="001F595B">
        <w:lastRenderedPageBreak/>
        <w:t>Résumé des compétences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6081"/>
        <w:gridCol w:w="2142"/>
        <w:gridCol w:w="1633"/>
      </w:tblGrid>
      <w:tr w:rsidR="00E70215" w:rsidRPr="001F595B" w14:paraId="1431220E" w14:textId="77777777" w:rsidTr="00E70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081" w:type="dxa"/>
            <w:hideMark/>
          </w:tcPr>
          <w:p w14:paraId="6DA349F9" w14:textId="77777777" w:rsidR="00E70215" w:rsidRPr="001F595B" w:rsidRDefault="00E70215" w:rsidP="00E70215">
            <w:pPr>
              <w:pStyle w:val="CV-TableHeading"/>
              <w:rPr>
                <w:b/>
                <w:lang w:val="fr-CA"/>
              </w:rPr>
            </w:pPr>
            <w:r w:rsidRPr="001F595B">
              <w:rPr>
                <w:b/>
                <w:lang w:val="fr-CA"/>
              </w:rPr>
              <w:t>Compétence</w:t>
            </w:r>
          </w:p>
        </w:tc>
        <w:tc>
          <w:tcPr>
            <w:tcW w:w="2142" w:type="dxa"/>
            <w:hideMark/>
          </w:tcPr>
          <w:p w14:paraId="2C59C0AE" w14:textId="77777777" w:rsidR="00E70215" w:rsidRPr="001F595B" w:rsidRDefault="00E70215" w:rsidP="00E70215">
            <w:pPr>
              <w:pStyle w:val="CV-TableHeading"/>
              <w:rPr>
                <w:b/>
                <w:lang w:val="fr-CA"/>
              </w:rPr>
            </w:pPr>
            <w:r w:rsidRPr="001F595B">
              <w:rPr>
                <w:b/>
                <w:lang w:val="fr-CA"/>
              </w:rPr>
              <w:t>Nombre d’années</w:t>
            </w:r>
          </w:p>
        </w:tc>
        <w:tc>
          <w:tcPr>
            <w:tcW w:w="1633" w:type="dxa"/>
            <w:hideMark/>
          </w:tcPr>
          <w:p w14:paraId="0A41AA5B" w14:textId="77777777" w:rsidR="00E70215" w:rsidRPr="001F595B" w:rsidRDefault="00E70215" w:rsidP="00E70215">
            <w:pPr>
              <w:pStyle w:val="CV-TableHeading"/>
              <w:rPr>
                <w:b/>
                <w:lang w:val="fr-CA"/>
              </w:rPr>
            </w:pPr>
            <w:r w:rsidRPr="001F595B">
              <w:rPr>
                <w:b/>
                <w:lang w:val="fr-CA"/>
              </w:rPr>
              <w:t>Niveau de compétence*</w:t>
            </w:r>
          </w:p>
        </w:tc>
      </w:tr>
      <w:tr w:rsidR="00E70215" w:rsidRPr="001F595B" w14:paraId="1FA37D8F" w14:textId="77777777" w:rsidTr="00E70215">
        <w:trPr>
          <w:trHeight w:val="20"/>
        </w:trPr>
        <w:tc>
          <w:tcPr>
            <w:tcW w:w="9856" w:type="dxa"/>
            <w:gridSpan w:val="3"/>
            <w:shd w:val="clear" w:color="auto" w:fill="927DD6" w:themeFill="accent3" w:themeFillTint="99"/>
            <w:hideMark/>
          </w:tcPr>
          <w:p w14:paraId="3BF42104" w14:textId="77777777" w:rsidR="00E70215" w:rsidRPr="001F595B" w:rsidRDefault="00E70215" w:rsidP="00E70215">
            <w:pPr>
              <w:pStyle w:val="CV-TableSubtitle"/>
              <w:rPr>
                <w:lang w:val="fr-CA"/>
              </w:rPr>
            </w:pPr>
            <w:r w:rsidRPr="001F595B">
              <w:rPr>
                <w:lang w:val="fr-CA"/>
              </w:rPr>
              <w:t>Compétences techniques</w:t>
            </w:r>
          </w:p>
        </w:tc>
      </w:tr>
      <w:tr w:rsidR="00E70215" w:rsidRPr="001F595B" w14:paraId="0306113F" w14:textId="77777777" w:rsidTr="00E70215">
        <w:trPr>
          <w:trHeight w:val="20"/>
        </w:trPr>
        <w:tc>
          <w:tcPr>
            <w:tcW w:w="6081" w:type="dxa"/>
            <w:hideMark/>
          </w:tcPr>
          <w:p w14:paraId="5E148807" w14:textId="1E90323A" w:rsidR="00E70215" w:rsidRPr="001F595B" w:rsidRDefault="000D69F1" w:rsidP="00BC2DE1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JAVA</w:t>
            </w:r>
            <w:r w:rsidR="00BC2DE1">
              <w:rPr>
                <w:lang w:val="fr-CA"/>
              </w:rPr>
              <w:t xml:space="preserve"> </w:t>
            </w:r>
            <w:r w:rsidR="001D4ABD">
              <w:rPr>
                <w:lang w:val="fr-CA"/>
              </w:rPr>
              <w:t>8</w:t>
            </w:r>
          </w:p>
        </w:tc>
        <w:tc>
          <w:tcPr>
            <w:tcW w:w="2142" w:type="dxa"/>
            <w:hideMark/>
          </w:tcPr>
          <w:p w14:paraId="54B34D68" w14:textId="6BE56A5B" w:rsidR="00E70215" w:rsidRPr="001F595B" w:rsidRDefault="001D4ABD" w:rsidP="00E70215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  <w:hideMark/>
          </w:tcPr>
          <w:p w14:paraId="7DAD78F4" w14:textId="349D67C8" w:rsidR="00E70215" w:rsidRPr="001F595B" w:rsidRDefault="0074674B" w:rsidP="00E70215">
            <w:pPr>
              <w:pStyle w:val="CV-TableText"/>
              <w:rPr>
                <w:rStyle w:val="CV-Highlightstar"/>
                <w:lang w:val="fr-CA"/>
              </w:rPr>
            </w:pPr>
            <w:r>
              <w:rPr>
                <w:rStyle w:val="CV-Highlightstar"/>
                <w:lang w:val="fr-CA"/>
              </w:rPr>
              <w:t>2</w:t>
            </w:r>
          </w:p>
        </w:tc>
      </w:tr>
      <w:tr w:rsidR="00E70215" w:rsidRPr="001F595B" w14:paraId="3554061B" w14:textId="77777777" w:rsidTr="00E70215">
        <w:trPr>
          <w:trHeight w:val="20"/>
        </w:trPr>
        <w:tc>
          <w:tcPr>
            <w:tcW w:w="6081" w:type="dxa"/>
            <w:hideMark/>
          </w:tcPr>
          <w:p w14:paraId="1AD040E1" w14:textId="08381C37" w:rsidR="00E70215" w:rsidRPr="001F595B" w:rsidRDefault="00BC2DE1" w:rsidP="00BC2DE1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 xml:space="preserve">C/C++ </w:t>
            </w:r>
          </w:p>
        </w:tc>
        <w:tc>
          <w:tcPr>
            <w:tcW w:w="2142" w:type="dxa"/>
            <w:hideMark/>
          </w:tcPr>
          <w:p w14:paraId="4255CAE9" w14:textId="0FDD47A0" w:rsidR="00E70215" w:rsidRPr="001F595B" w:rsidRDefault="001D4ABD" w:rsidP="00E70215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  <w:hideMark/>
          </w:tcPr>
          <w:p w14:paraId="70562EF3" w14:textId="0F54654D" w:rsidR="00E70215" w:rsidRPr="001F595B" w:rsidRDefault="00721B09" w:rsidP="00E70215">
            <w:pPr>
              <w:pStyle w:val="CV-TableText"/>
              <w:rPr>
                <w:rStyle w:val="CV-Blankstar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BC221C" w:rsidRPr="001F595B" w14:paraId="4C8CECA2" w14:textId="77777777" w:rsidTr="00E70215">
        <w:trPr>
          <w:trHeight w:val="20"/>
        </w:trPr>
        <w:tc>
          <w:tcPr>
            <w:tcW w:w="6081" w:type="dxa"/>
          </w:tcPr>
          <w:p w14:paraId="753D8839" w14:textId="552DBA6C" w:rsidR="00BC221C" w:rsidRDefault="00975431" w:rsidP="00BC2DE1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SPRING</w:t>
            </w:r>
            <w:r w:rsidR="001D4ABD">
              <w:rPr>
                <w:lang w:val="fr-CA"/>
              </w:rPr>
              <w:t xml:space="preserve"> 5</w:t>
            </w:r>
            <w:r>
              <w:rPr>
                <w:lang w:val="fr-CA"/>
              </w:rPr>
              <w:t xml:space="preserve"> / SPRING BOOT</w:t>
            </w:r>
            <w:r w:rsidR="001D4ABD">
              <w:rPr>
                <w:lang w:val="fr-CA"/>
              </w:rPr>
              <w:t xml:space="preserve"> 2.7.</w:t>
            </w:r>
            <w:r w:rsidR="00AA3165">
              <w:rPr>
                <w:lang w:val="fr-CA"/>
              </w:rPr>
              <w:t>*</w:t>
            </w:r>
          </w:p>
        </w:tc>
        <w:tc>
          <w:tcPr>
            <w:tcW w:w="2142" w:type="dxa"/>
          </w:tcPr>
          <w:p w14:paraId="549FDD1B" w14:textId="69D4173D" w:rsidR="00BC221C" w:rsidRDefault="001D4ABD" w:rsidP="00BC221C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13F22BF4" w14:textId="2768B327" w:rsidR="00BC221C" w:rsidRPr="001F595B" w:rsidRDefault="00014CC4" w:rsidP="00BC221C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BC221C" w:rsidRPr="001F595B" w14:paraId="38EE8FCF" w14:textId="77777777" w:rsidTr="00E70215">
        <w:trPr>
          <w:trHeight w:val="20"/>
        </w:trPr>
        <w:tc>
          <w:tcPr>
            <w:tcW w:w="6081" w:type="dxa"/>
          </w:tcPr>
          <w:p w14:paraId="4E3367FB" w14:textId="5EA9E407" w:rsidR="00BC221C" w:rsidRDefault="00BC2DE1" w:rsidP="00BC221C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JAVASCRIPT</w:t>
            </w:r>
          </w:p>
        </w:tc>
        <w:tc>
          <w:tcPr>
            <w:tcW w:w="2142" w:type="dxa"/>
          </w:tcPr>
          <w:p w14:paraId="2528EB77" w14:textId="30483AE3" w:rsidR="00BC221C" w:rsidRDefault="001D4ABD" w:rsidP="00BC221C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2DDE018F" w14:textId="6103A05A" w:rsidR="00BC221C" w:rsidRPr="001F595B" w:rsidRDefault="00721B09" w:rsidP="00BC221C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BC221C" w:rsidRPr="001F595B" w14:paraId="569C331E" w14:textId="77777777" w:rsidTr="00E70215">
        <w:trPr>
          <w:trHeight w:val="20"/>
        </w:trPr>
        <w:tc>
          <w:tcPr>
            <w:tcW w:w="6081" w:type="dxa"/>
          </w:tcPr>
          <w:p w14:paraId="066BF3E3" w14:textId="5B0F4806" w:rsidR="00BC221C" w:rsidRDefault="00BC221C" w:rsidP="00BC221C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TYPESCRIPT</w:t>
            </w:r>
            <w:r w:rsidR="001D4ABD">
              <w:rPr>
                <w:lang w:val="fr-CA"/>
              </w:rPr>
              <w:t xml:space="preserve"> </w:t>
            </w:r>
          </w:p>
        </w:tc>
        <w:tc>
          <w:tcPr>
            <w:tcW w:w="2142" w:type="dxa"/>
          </w:tcPr>
          <w:p w14:paraId="7677ED1B" w14:textId="7CEE2944" w:rsidR="00BC221C" w:rsidRDefault="001D4ABD" w:rsidP="00BC221C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71D01400" w14:textId="3530AAA9" w:rsidR="00BC221C" w:rsidRPr="001F595B" w:rsidRDefault="00885BCD" w:rsidP="00BC221C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BC221C" w:rsidRPr="001F595B" w14:paraId="04301C0A" w14:textId="77777777" w:rsidTr="00E70215">
        <w:trPr>
          <w:trHeight w:val="20"/>
        </w:trPr>
        <w:tc>
          <w:tcPr>
            <w:tcW w:w="6081" w:type="dxa"/>
          </w:tcPr>
          <w:p w14:paraId="3D0AB265" w14:textId="3A762A7C" w:rsidR="00BC221C" w:rsidRDefault="00BC221C" w:rsidP="00BC2DE1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ANGULAR CLI</w:t>
            </w:r>
            <w:r w:rsidR="00BC2DE1">
              <w:rPr>
                <w:lang w:val="fr-CA"/>
              </w:rPr>
              <w:t xml:space="preserve"> </w:t>
            </w:r>
          </w:p>
        </w:tc>
        <w:tc>
          <w:tcPr>
            <w:tcW w:w="2142" w:type="dxa"/>
          </w:tcPr>
          <w:p w14:paraId="5E6AAD1F" w14:textId="767931EB" w:rsidR="00BC221C" w:rsidRDefault="001D4ABD" w:rsidP="00BC221C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3D8075B3" w14:textId="7989DBDE" w:rsidR="00BC221C" w:rsidRPr="001F595B" w:rsidRDefault="00BD3D06" w:rsidP="00BC221C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3</w:t>
            </w:r>
          </w:p>
        </w:tc>
      </w:tr>
      <w:tr w:rsidR="00BC221C" w:rsidRPr="001F595B" w14:paraId="41199F24" w14:textId="77777777" w:rsidTr="00E70215">
        <w:trPr>
          <w:trHeight w:val="20"/>
        </w:trPr>
        <w:tc>
          <w:tcPr>
            <w:tcW w:w="6081" w:type="dxa"/>
          </w:tcPr>
          <w:p w14:paraId="73079705" w14:textId="66A4008F" w:rsidR="00BC221C" w:rsidRDefault="001D4ABD" w:rsidP="00BC221C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REACT</w:t>
            </w:r>
            <w:r w:rsidR="00BC2DE1">
              <w:rPr>
                <w:lang w:val="fr-CA"/>
              </w:rPr>
              <w:t>JS</w:t>
            </w:r>
            <w:r>
              <w:rPr>
                <w:lang w:val="fr-CA"/>
              </w:rPr>
              <w:t xml:space="preserve"> 16</w:t>
            </w:r>
          </w:p>
        </w:tc>
        <w:tc>
          <w:tcPr>
            <w:tcW w:w="2142" w:type="dxa"/>
          </w:tcPr>
          <w:p w14:paraId="05399C12" w14:textId="4FCE6C06" w:rsidR="00BC221C" w:rsidRDefault="001D4ABD" w:rsidP="00BC221C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0E251EC2" w14:textId="620CF038" w:rsidR="00BC221C" w:rsidRPr="001F595B" w:rsidRDefault="00721B09" w:rsidP="00BC221C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BC221C" w:rsidRPr="001F595B" w14:paraId="5C3509A2" w14:textId="77777777" w:rsidTr="00E70215">
        <w:trPr>
          <w:trHeight w:val="20"/>
        </w:trPr>
        <w:tc>
          <w:tcPr>
            <w:tcW w:w="6081" w:type="dxa"/>
          </w:tcPr>
          <w:p w14:paraId="78B1C1A2" w14:textId="1978B655" w:rsidR="00BC221C" w:rsidRDefault="00BC2DE1" w:rsidP="001D4ABD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HTML-CSS-</w:t>
            </w:r>
            <w:r>
              <w:t>BOOTSRAP</w:t>
            </w:r>
          </w:p>
        </w:tc>
        <w:tc>
          <w:tcPr>
            <w:tcW w:w="2142" w:type="dxa"/>
          </w:tcPr>
          <w:p w14:paraId="565E566A" w14:textId="39637498" w:rsidR="00BC221C" w:rsidRDefault="001D4ABD" w:rsidP="00BC221C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7C26165E" w14:textId="0AE727B1" w:rsidR="00BC221C" w:rsidRDefault="00014CC4" w:rsidP="00BC221C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BC2DE1" w:rsidRPr="001F595B" w14:paraId="1C2EDD68" w14:textId="77777777" w:rsidTr="00E70215">
        <w:trPr>
          <w:trHeight w:val="20"/>
        </w:trPr>
        <w:tc>
          <w:tcPr>
            <w:tcW w:w="6081" w:type="dxa"/>
          </w:tcPr>
          <w:p w14:paraId="2B3E81C5" w14:textId="6B6EAF8A" w:rsidR="00BC2DE1" w:rsidRDefault="00BC2DE1" w:rsidP="00BC2DE1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MYSQL</w:t>
            </w:r>
            <w:r w:rsidR="001D4ABD">
              <w:rPr>
                <w:lang w:val="fr-CA"/>
              </w:rPr>
              <w:t xml:space="preserve"> 8.0</w:t>
            </w:r>
          </w:p>
        </w:tc>
        <w:tc>
          <w:tcPr>
            <w:tcW w:w="2142" w:type="dxa"/>
          </w:tcPr>
          <w:p w14:paraId="18051AEA" w14:textId="2AA3011A" w:rsidR="00BC2DE1" w:rsidRDefault="001D4ABD" w:rsidP="00BC221C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16E64D44" w14:textId="4BEC86A5" w:rsidR="00BC2DE1" w:rsidRDefault="00014CC4" w:rsidP="00BC221C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BC2DE1" w:rsidRPr="001F595B" w14:paraId="4EB89104" w14:textId="77777777" w:rsidTr="00E70215">
        <w:trPr>
          <w:trHeight w:val="20"/>
        </w:trPr>
        <w:tc>
          <w:tcPr>
            <w:tcW w:w="6081" w:type="dxa"/>
          </w:tcPr>
          <w:p w14:paraId="2A6BBA6D" w14:textId="5A8AF36B" w:rsidR="00BC2DE1" w:rsidRDefault="00BC2DE1" w:rsidP="00BC2DE1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UML</w:t>
            </w:r>
          </w:p>
        </w:tc>
        <w:tc>
          <w:tcPr>
            <w:tcW w:w="2142" w:type="dxa"/>
          </w:tcPr>
          <w:p w14:paraId="01DBC09E" w14:textId="3EB32D87" w:rsidR="00BC2DE1" w:rsidRDefault="001D4ABD" w:rsidP="00BC221C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667918C8" w14:textId="1F2A6656" w:rsidR="00BC2DE1" w:rsidRDefault="00721B09" w:rsidP="00BC221C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BC221C" w:rsidRPr="001F595B" w14:paraId="2067E244" w14:textId="77777777" w:rsidTr="00E70215">
        <w:trPr>
          <w:trHeight w:val="20"/>
        </w:trPr>
        <w:tc>
          <w:tcPr>
            <w:tcW w:w="9856" w:type="dxa"/>
            <w:gridSpan w:val="3"/>
            <w:shd w:val="clear" w:color="auto" w:fill="927DD6" w:themeFill="accent3" w:themeFillTint="99"/>
            <w:hideMark/>
          </w:tcPr>
          <w:p w14:paraId="105177A6" w14:textId="77777777" w:rsidR="00BC221C" w:rsidRPr="001F595B" w:rsidRDefault="00BC221C" w:rsidP="00BC221C">
            <w:pPr>
              <w:pStyle w:val="CV-TableSubtitle"/>
              <w:rPr>
                <w:lang w:val="fr-CA"/>
              </w:rPr>
            </w:pPr>
            <w:r w:rsidRPr="001F595B">
              <w:rPr>
                <w:lang w:val="fr-CA"/>
              </w:rPr>
              <w:t>Connaissance des applications</w:t>
            </w:r>
          </w:p>
        </w:tc>
      </w:tr>
      <w:tr w:rsidR="00594200" w:rsidRPr="001F595B" w14:paraId="2C889279" w14:textId="77777777" w:rsidTr="00E70215">
        <w:trPr>
          <w:trHeight w:val="20"/>
        </w:trPr>
        <w:tc>
          <w:tcPr>
            <w:tcW w:w="6081" w:type="dxa"/>
          </w:tcPr>
          <w:p w14:paraId="0DFDDC2C" w14:textId="54550267" w:rsidR="00594200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ECLIPSE</w:t>
            </w:r>
          </w:p>
        </w:tc>
        <w:tc>
          <w:tcPr>
            <w:tcW w:w="2142" w:type="dxa"/>
          </w:tcPr>
          <w:p w14:paraId="5EF430A4" w14:textId="34EF6BF0" w:rsidR="00594200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58FAE74E" w14:textId="7FDE1A48" w:rsidR="00594200" w:rsidRDefault="00721B09" w:rsidP="00594200">
            <w:pPr>
              <w:pStyle w:val="CV-TableText"/>
              <w:rPr>
                <w:rStyle w:val="CV-toilerouge"/>
                <w:rFonts w:asciiTheme="minorHAnsi" w:hAnsiTheme="minorHAnsi" w:cstheme="minorBidi"/>
              </w:rPr>
            </w:pPr>
            <w:r>
              <w:rPr>
                <w:rStyle w:val="CV-toilerouge"/>
                <w:rFonts w:asciiTheme="minorHAnsi" w:hAnsiTheme="minorHAnsi" w:cstheme="minorBidi"/>
              </w:rPr>
              <w:t>3</w:t>
            </w:r>
          </w:p>
        </w:tc>
      </w:tr>
      <w:tr w:rsidR="00594200" w:rsidRPr="001F595B" w14:paraId="629A45B7" w14:textId="77777777" w:rsidTr="00E70215">
        <w:trPr>
          <w:trHeight w:val="20"/>
        </w:trPr>
        <w:tc>
          <w:tcPr>
            <w:tcW w:w="6081" w:type="dxa"/>
          </w:tcPr>
          <w:p w14:paraId="43C8995A" w14:textId="668FA40A" w:rsidR="00594200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VISUAL STUDIO CODE</w:t>
            </w:r>
          </w:p>
        </w:tc>
        <w:tc>
          <w:tcPr>
            <w:tcW w:w="2142" w:type="dxa"/>
          </w:tcPr>
          <w:p w14:paraId="01AFDFB3" w14:textId="08722D16" w:rsidR="00594200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53258CE0" w14:textId="2DCFF0D4" w:rsidR="00594200" w:rsidRDefault="00594200" w:rsidP="00594200">
            <w:pPr>
              <w:pStyle w:val="CV-TableText"/>
              <w:rPr>
                <w:rStyle w:val="CV-toilerouge"/>
                <w:rFonts w:asciiTheme="minorHAnsi" w:hAnsiTheme="minorHAnsi" w:cstheme="minorBidi"/>
              </w:rPr>
            </w:pPr>
            <w:r>
              <w:rPr>
                <w:rStyle w:val="CV-toilerouge"/>
                <w:rFonts w:asciiTheme="minorHAnsi" w:hAnsiTheme="minorHAnsi" w:cstheme="minorBidi"/>
              </w:rPr>
              <w:t>3</w:t>
            </w:r>
          </w:p>
        </w:tc>
      </w:tr>
      <w:tr w:rsidR="00594200" w:rsidRPr="001F595B" w14:paraId="11A153EC" w14:textId="77777777" w:rsidTr="00E70215">
        <w:trPr>
          <w:trHeight w:val="20"/>
        </w:trPr>
        <w:tc>
          <w:tcPr>
            <w:tcW w:w="6081" w:type="dxa"/>
            <w:hideMark/>
          </w:tcPr>
          <w:p w14:paraId="4C5FFEB4" w14:textId="1DA55165" w:rsidR="00594200" w:rsidRPr="001F595B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INTELLIJ ENTREPRISE EDITION/COMMUNITY EDITION</w:t>
            </w:r>
          </w:p>
        </w:tc>
        <w:tc>
          <w:tcPr>
            <w:tcW w:w="2142" w:type="dxa"/>
            <w:hideMark/>
          </w:tcPr>
          <w:p w14:paraId="19BB1B7B" w14:textId="56714645" w:rsidR="00594200" w:rsidRPr="001F595B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  <w:hideMark/>
          </w:tcPr>
          <w:p w14:paraId="3A19FA3A" w14:textId="75A8A8CC" w:rsidR="00594200" w:rsidRPr="001F595B" w:rsidRDefault="00014CC4" w:rsidP="00594200">
            <w:pPr>
              <w:pStyle w:val="CV-TableText"/>
              <w:rPr>
                <w:rStyle w:val="CV-Blankstar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</w:rPr>
              <w:t>2</w:t>
            </w:r>
          </w:p>
        </w:tc>
      </w:tr>
      <w:tr w:rsidR="00594200" w:rsidRPr="001F595B" w14:paraId="3FB0D396" w14:textId="77777777" w:rsidTr="00E70215">
        <w:trPr>
          <w:trHeight w:val="20"/>
        </w:trPr>
        <w:tc>
          <w:tcPr>
            <w:tcW w:w="6081" w:type="dxa"/>
            <w:hideMark/>
          </w:tcPr>
          <w:p w14:paraId="751D37D5" w14:textId="739CF4BA" w:rsidR="00594200" w:rsidRPr="001F595B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GIT</w:t>
            </w:r>
          </w:p>
        </w:tc>
        <w:tc>
          <w:tcPr>
            <w:tcW w:w="2142" w:type="dxa"/>
            <w:hideMark/>
          </w:tcPr>
          <w:p w14:paraId="7CF3E1EF" w14:textId="70257DF4" w:rsidR="00594200" w:rsidRPr="001F595B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  <w:hideMark/>
          </w:tcPr>
          <w:p w14:paraId="332F7BE5" w14:textId="5EC37EB6" w:rsidR="00594200" w:rsidRPr="001F595B" w:rsidRDefault="00721B09" w:rsidP="00594200">
            <w:pPr>
              <w:pStyle w:val="CV-TableText"/>
              <w:rPr>
                <w:rStyle w:val="CV-Blankstar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</w:rPr>
              <w:t>2</w:t>
            </w:r>
          </w:p>
        </w:tc>
      </w:tr>
      <w:tr w:rsidR="00594200" w:rsidRPr="001F595B" w14:paraId="68430A39" w14:textId="77777777" w:rsidTr="00E70215">
        <w:trPr>
          <w:trHeight w:val="20"/>
        </w:trPr>
        <w:tc>
          <w:tcPr>
            <w:tcW w:w="6081" w:type="dxa"/>
          </w:tcPr>
          <w:p w14:paraId="2A9D723B" w14:textId="3284B3D8" w:rsidR="00594200" w:rsidRDefault="00594200" w:rsidP="00594200">
            <w:pPr>
              <w:pStyle w:val="CV-TableText"/>
              <w:rPr>
                <w:lang w:val="fr-CA"/>
              </w:rPr>
            </w:pPr>
            <w:r w:rsidRPr="00217548">
              <w:rPr>
                <w:lang w:val="fr-CA"/>
              </w:rPr>
              <w:t>MYSQL WORKBENCH</w:t>
            </w:r>
          </w:p>
        </w:tc>
        <w:tc>
          <w:tcPr>
            <w:tcW w:w="2142" w:type="dxa"/>
          </w:tcPr>
          <w:p w14:paraId="75340311" w14:textId="5C5E6C51" w:rsidR="00594200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6766A7DF" w14:textId="040B7649" w:rsidR="00594200" w:rsidRDefault="00014CC4" w:rsidP="00594200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594200" w:rsidRPr="001F595B" w14:paraId="1233B3C0" w14:textId="77777777" w:rsidTr="00E70215">
        <w:trPr>
          <w:trHeight w:val="20"/>
        </w:trPr>
        <w:tc>
          <w:tcPr>
            <w:tcW w:w="6081" w:type="dxa"/>
            <w:hideMark/>
          </w:tcPr>
          <w:p w14:paraId="098F9E5A" w14:textId="149E300B" w:rsidR="00594200" w:rsidRPr="001F595B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DBEAVER</w:t>
            </w:r>
          </w:p>
        </w:tc>
        <w:tc>
          <w:tcPr>
            <w:tcW w:w="2142" w:type="dxa"/>
            <w:hideMark/>
          </w:tcPr>
          <w:p w14:paraId="65BA95F2" w14:textId="5EBAB847" w:rsidR="00594200" w:rsidRPr="001F595B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  <w:hideMark/>
          </w:tcPr>
          <w:p w14:paraId="4217480B" w14:textId="23C36261" w:rsidR="00594200" w:rsidRPr="001F595B" w:rsidRDefault="00014CC4" w:rsidP="00594200">
            <w:pPr>
              <w:pStyle w:val="CV-TableText"/>
              <w:rPr>
                <w:rStyle w:val="CV-Blankstar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</w:rPr>
              <w:t>2</w:t>
            </w:r>
          </w:p>
        </w:tc>
      </w:tr>
      <w:tr w:rsidR="00F9392A" w:rsidRPr="001F595B" w14:paraId="76FB0B03" w14:textId="77777777" w:rsidTr="00E70215">
        <w:trPr>
          <w:trHeight w:val="20"/>
        </w:trPr>
        <w:tc>
          <w:tcPr>
            <w:tcW w:w="6081" w:type="dxa"/>
          </w:tcPr>
          <w:p w14:paraId="77C57258" w14:textId="1D083973" w:rsidR="00F9392A" w:rsidRDefault="00F9392A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POSTMAN</w:t>
            </w:r>
          </w:p>
        </w:tc>
        <w:tc>
          <w:tcPr>
            <w:tcW w:w="2142" w:type="dxa"/>
          </w:tcPr>
          <w:p w14:paraId="6CC09D3E" w14:textId="766D3C1F" w:rsidR="00F9392A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345D365B" w14:textId="654206E0" w:rsidR="00F9392A" w:rsidRDefault="00885BCD" w:rsidP="00594200">
            <w:pPr>
              <w:pStyle w:val="CV-TableText"/>
              <w:rPr>
                <w:rStyle w:val="CV-toilerouge"/>
                <w:rFonts w:asciiTheme="minorHAnsi" w:hAnsiTheme="minorHAnsi" w:cstheme="minorBidi"/>
              </w:rPr>
            </w:pPr>
            <w:r>
              <w:rPr>
                <w:rStyle w:val="CV-toilerouge"/>
                <w:rFonts w:asciiTheme="minorHAnsi" w:hAnsiTheme="minorHAnsi" w:cstheme="minorBidi"/>
              </w:rPr>
              <w:t>2</w:t>
            </w:r>
          </w:p>
        </w:tc>
      </w:tr>
      <w:tr w:rsidR="00594200" w:rsidRPr="001F595B" w14:paraId="75362F9C" w14:textId="77777777" w:rsidTr="00E70215">
        <w:trPr>
          <w:trHeight w:val="20"/>
        </w:trPr>
        <w:tc>
          <w:tcPr>
            <w:tcW w:w="6081" w:type="dxa"/>
          </w:tcPr>
          <w:p w14:paraId="6F199401" w14:textId="2FDFF109" w:rsidR="00594200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FIGMA</w:t>
            </w:r>
          </w:p>
        </w:tc>
        <w:tc>
          <w:tcPr>
            <w:tcW w:w="2142" w:type="dxa"/>
          </w:tcPr>
          <w:p w14:paraId="434FEAA4" w14:textId="62BFDEAC" w:rsidR="00594200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6BE96E37" w14:textId="3A6653B8" w:rsidR="00594200" w:rsidRDefault="00594200" w:rsidP="00594200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594200" w:rsidRPr="001F595B" w14:paraId="27B21684" w14:textId="77777777" w:rsidTr="00E70215">
        <w:trPr>
          <w:trHeight w:val="20"/>
        </w:trPr>
        <w:tc>
          <w:tcPr>
            <w:tcW w:w="9856" w:type="dxa"/>
            <w:gridSpan w:val="3"/>
            <w:shd w:val="clear" w:color="auto" w:fill="927DD6" w:themeFill="accent3" w:themeFillTint="99"/>
            <w:hideMark/>
          </w:tcPr>
          <w:p w14:paraId="648399D9" w14:textId="77777777" w:rsidR="00594200" w:rsidRPr="001F595B" w:rsidRDefault="00594200" w:rsidP="00594200">
            <w:pPr>
              <w:pStyle w:val="CV-TableSubtitle"/>
              <w:rPr>
                <w:lang w:val="fr-CA"/>
              </w:rPr>
            </w:pPr>
            <w:r w:rsidRPr="001F595B">
              <w:rPr>
                <w:lang w:val="fr-CA"/>
              </w:rPr>
              <w:t>Domaines des TI</w:t>
            </w:r>
          </w:p>
        </w:tc>
      </w:tr>
      <w:tr w:rsidR="00594200" w:rsidRPr="001F595B" w14:paraId="2DE26CDC" w14:textId="77777777" w:rsidTr="00E70215">
        <w:trPr>
          <w:trHeight w:val="20"/>
        </w:trPr>
        <w:tc>
          <w:tcPr>
            <w:tcW w:w="6081" w:type="dxa"/>
          </w:tcPr>
          <w:p w14:paraId="6F6CD54C" w14:textId="50E2A8AE" w:rsidR="00594200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DEVELOPPEMENT WEB</w:t>
            </w:r>
          </w:p>
        </w:tc>
        <w:tc>
          <w:tcPr>
            <w:tcW w:w="2142" w:type="dxa"/>
          </w:tcPr>
          <w:p w14:paraId="3D3FAE55" w14:textId="26C3C4B6" w:rsidR="00594200" w:rsidRPr="001F595B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4F0FD81B" w14:textId="17607F6A" w:rsidR="00594200" w:rsidRDefault="00885BCD" w:rsidP="00594200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594200" w:rsidRPr="001F595B" w14:paraId="66E41166" w14:textId="77777777" w:rsidTr="00E70215">
        <w:trPr>
          <w:trHeight w:val="20"/>
        </w:trPr>
        <w:tc>
          <w:tcPr>
            <w:tcW w:w="6081" w:type="dxa"/>
            <w:hideMark/>
          </w:tcPr>
          <w:p w14:paraId="75413683" w14:textId="0ED54F5A" w:rsidR="00594200" w:rsidRPr="001F595B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GESTION DES DONNEES</w:t>
            </w:r>
          </w:p>
        </w:tc>
        <w:tc>
          <w:tcPr>
            <w:tcW w:w="2142" w:type="dxa"/>
            <w:hideMark/>
          </w:tcPr>
          <w:p w14:paraId="61D53C45" w14:textId="2454EBAF" w:rsidR="00594200" w:rsidRPr="001F595B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  <w:hideMark/>
          </w:tcPr>
          <w:p w14:paraId="4C76067F" w14:textId="6C2799E1" w:rsidR="00594200" w:rsidRPr="001F595B" w:rsidRDefault="00014CC4" w:rsidP="00594200">
            <w:pPr>
              <w:pStyle w:val="CV-TableText"/>
              <w:rPr>
                <w:rStyle w:val="CV-Highlightstar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</w:rPr>
              <w:t>2</w:t>
            </w:r>
          </w:p>
        </w:tc>
      </w:tr>
      <w:tr w:rsidR="00594200" w:rsidRPr="001F595B" w14:paraId="4D22EBE2" w14:textId="77777777" w:rsidTr="00E70215">
        <w:trPr>
          <w:trHeight w:val="20"/>
        </w:trPr>
        <w:tc>
          <w:tcPr>
            <w:tcW w:w="6081" w:type="dxa"/>
            <w:hideMark/>
          </w:tcPr>
          <w:p w14:paraId="567C5909" w14:textId="07039458" w:rsidR="00594200" w:rsidRPr="001F595B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INFORMATIQUE EN NUAGE (CLOUD) SUR AWS</w:t>
            </w:r>
          </w:p>
        </w:tc>
        <w:tc>
          <w:tcPr>
            <w:tcW w:w="2142" w:type="dxa"/>
            <w:hideMark/>
          </w:tcPr>
          <w:p w14:paraId="7B708615" w14:textId="2A2D1F45" w:rsidR="00594200" w:rsidRPr="001F595B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  <w:hideMark/>
          </w:tcPr>
          <w:p w14:paraId="26D4CF56" w14:textId="052AE8C5" w:rsidR="00594200" w:rsidRPr="001F595B" w:rsidRDefault="00721B09" w:rsidP="00594200">
            <w:pPr>
              <w:pStyle w:val="CV-TableText"/>
              <w:rPr>
                <w:rStyle w:val="CV-Highlightstar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</w:rPr>
              <w:t>1</w:t>
            </w:r>
          </w:p>
        </w:tc>
      </w:tr>
      <w:tr w:rsidR="00594200" w:rsidRPr="001F595B" w14:paraId="21AC81A6" w14:textId="77777777" w:rsidTr="00E70215">
        <w:trPr>
          <w:trHeight w:val="20"/>
        </w:trPr>
        <w:tc>
          <w:tcPr>
            <w:tcW w:w="9856" w:type="dxa"/>
            <w:gridSpan w:val="3"/>
            <w:shd w:val="clear" w:color="auto" w:fill="927DD6" w:themeFill="accent3" w:themeFillTint="99"/>
            <w:hideMark/>
          </w:tcPr>
          <w:p w14:paraId="1BEB01B0" w14:textId="77777777" w:rsidR="00594200" w:rsidRPr="001F595B" w:rsidRDefault="00594200" w:rsidP="00594200">
            <w:pPr>
              <w:pStyle w:val="CV-TableSubtitle"/>
              <w:rPr>
                <w:lang w:val="fr-CA"/>
              </w:rPr>
            </w:pPr>
            <w:r w:rsidRPr="001F595B">
              <w:rPr>
                <w:lang w:val="fr-CA"/>
              </w:rPr>
              <w:t>Connaissances sectorielles</w:t>
            </w:r>
          </w:p>
        </w:tc>
      </w:tr>
      <w:tr w:rsidR="00594200" w:rsidRPr="001F595B" w14:paraId="261B19FA" w14:textId="77777777" w:rsidTr="00E70215">
        <w:trPr>
          <w:trHeight w:val="20"/>
        </w:trPr>
        <w:tc>
          <w:tcPr>
            <w:tcW w:w="6081" w:type="dxa"/>
            <w:hideMark/>
          </w:tcPr>
          <w:p w14:paraId="71F6866F" w14:textId="0D738626" w:rsidR="00594200" w:rsidRPr="001F595B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ENERGIE</w:t>
            </w:r>
          </w:p>
        </w:tc>
        <w:tc>
          <w:tcPr>
            <w:tcW w:w="2142" w:type="dxa"/>
            <w:hideMark/>
          </w:tcPr>
          <w:p w14:paraId="199034F5" w14:textId="3FFE6805" w:rsidR="00594200" w:rsidRPr="001F595B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  <w:hideMark/>
          </w:tcPr>
          <w:p w14:paraId="4C4C4C62" w14:textId="248946DF" w:rsidR="00594200" w:rsidRPr="001F595B" w:rsidRDefault="00594200" w:rsidP="00594200">
            <w:pPr>
              <w:pStyle w:val="CV-TableText"/>
              <w:rPr>
                <w:rStyle w:val="CV-Blankstar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2</w:t>
            </w:r>
          </w:p>
        </w:tc>
      </w:tr>
      <w:tr w:rsidR="00594200" w:rsidRPr="001F595B" w14:paraId="22E53121" w14:textId="77777777" w:rsidTr="00E70215">
        <w:trPr>
          <w:trHeight w:val="20"/>
        </w:trPr>
        <w:tc>
          <w:tcPr>
            <w:tcW w:w="6081" w:type="dxa"/>
          </w:tcPr>
          <w:p w14:paraId="1AF28EFB" w14:textId="58AF2348" w:rsidR="00594200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ROBOTIQUE</w:t>
            </w:r>
          </w:p>
        </w:tc>
        <w:tc>
          <w:tcPr>
            <w:tcW w:w="2142" w:type="dxa"/>
          </w:tcPr>
          <w:p w14:paraId="6664030E" w14:textId="558C8C9C" w:rsidR="00594200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25D6220E" w14:textId="191DAE8E" w:rsidR="00594200" w:rsidRDefault="00721B09" w:rsidP="00594200">
            <w:pPr>
              <w:pStyle w:val="CV-TableText"/>
              <w:rPr>
                <w:rStyle w:val="CV-toilerouge"/>
                <w:rFonts w:asciiTheme="minorHAnsi" w:hAnsiTheme="minorHAnsi" w:cstheme="minorBidi"/>
                <w:lang w:val="fr-CA"/>
              </w:rPr>
            </w:pPr>
            <w:r>
              <w:rPr>
                <w:rStyle w:val="CV-toilerouge"/>
                <w:rFonts w:asciiTheme="minorHAnsi" w:hAnsiTheme="minorHAnsi" w:cstheme="minorBidi"/>
                <w:lang w:val="fr-CA"/>
              </w:rPr>
              <w:t>3</w:t>
            </w:r>
          </w:p>
        </w:tc>
      </w:tr>
      <w:tr w:rsidR="00594200" w:rsidRPr="001F595B" w14:paraId="63396863" w14:textId="77777777" w:rsidTr="00E70215">
        <w:trPr>
          <w:trHeight w:val="20"/>
        </w:trPr>
        <w:tc>
          <w:tcPr>
            <w:tcW w:w="9856" w:type="dxa"/>
            <w:gridSpan w:val="3"/>
            <w:shd w:val="clear" w:color="auto" w:fill="927DD6" w:themeFill="accent3" w:themeFillTint="99"/>
            <w:hideMark/>
          </w:tcPr>
          <w:p w14:paraId="72AC9E14" w14:textId="77777777" w:rsidR="00594200" w:rsidRPr="001F595B" w:rsidRDefault="00594200" w:rsidP="00594200">
            <w:pPr>
              <w:pStyle w:val="CV-TableSubtitle"/>
              <w:rPr>
                <w:lang w:val="fr-CA"/>
              </w:rPr>
            </w:pPr>
            <w:r w:rsidRPr="001F595B">
              <w:rPr>
                <w:lang w:val="fr-CA"/>
              </w:rPr>
              <w:t>Autres compétences pertinentes</w:t>
            </w:r>
          </w:p>
        </w:tc>
      </w:tr>
      <w:tr w:rsidR="00594200" w:rsidRPr="001F595B" w14:paraId="018D68EF" w14:textId="77777777" w:rsidTr="00E70215">
        <w:trPr>
          <w:trHeight w:val="20"/>
        </w:trPr>
        <w:tc>
          <w:tcPr>
            <w:tcW w:w="6081" w:type="dxa"/>
          </w:tcPr>
          <w:p w14:paraId="1803F40E" w14:textId="62E2BCA7" w:rsidR="00594200" w:rsidRDefault="00594200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FIREBASE</w:t>
            </w:r>
          </w:p>
        </w:tc>
        <w:tc>
          <w:tcPr>
            <w:tcW w:w="2142" w:type="dxa"/>
          </w:tcPr>
          <w:p w14:paraId="6AB68311" w14:textId="38ACF94E" w:rsidR="00594200" w:rsidRDefault="001D4ABD" w:rsidP="00594200">
            <w:pPr>
              <w:pStyle w:val="CV-TableText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633" w:type="dxa"/>
          </w:tcPr>
          <w:p w14:paraId="76CF160A" w14:textId="070B96E7" w:rsidR="00594200" w:rsidRDefault="00721B09" w:rsidP="00594200">
            <w:pPr>
              <w:pStyle w:val="CV-TableText"/>
              <w:rPr>
                <w:rStyle w:val="CV-toilerouge"/>
                <w:rFonts w:asciiTheme="minorHAnsi" w:hAnsiTheme="minorHAnsi" w:cstheme="minorBidi"/>
              </w:rPr>
            </w:pPr>
            <w:r>
              <w:rPr>
                <w:rStyle w:val="CV-toilerouge"/>
                <w:rFonts w:asciiTheme="minorHAnsi" w:hAnsiTheme="minorHAnsi" w:cstheme="minorBidi"/>
              </w:rPr>
              <w:t>2</w:t>
            </w:r>
          </w:p>
        </w:tc>
      </w:tr>
    </w:tbl>
    <w:p w14:paraId="53285550" w14:textId="77777777" w:rsidR="00B13FB5" w:rsidRPr="001F595B" w:rsidRDefault="00E70215" w:rsidP="00E70215">
      <w:pPr>
        <w:pStyle w:val="Notedebasdepage"/>
        <w:spacing w:before="120"/>
        <w:rPr>
          <w:lang w:val="fr-CA"/>
        </w:rPr>
      </w:pPr>
      <w:r w:rsidRPr="001F595B">
        <w:rPr>
          <w:lang w:val="fr-CA"/>
        </w:rPr>
        <w:t>*Niveau de compétence : </w:t>
      </w:r>
      <w:r w:rsidRPr="001F595B">
        <w:rPr>
          <w:color w:val="E31937" w:themeColor="accent1"/>
          <w:lang w:val="fr-CA"/>
        </w:rPr>
        <w:t>1</w:t>
      </w:r>
      <w:r w:rsidRPr="001F595B">
        <w:rPr>
          <w:lang w:val="fr-CA"/>
        </w:rPr>
        <w:t xml:space="preserve"> = de base, </w:t>
      </w:r>
      <w:r w:rsidRPr="001F595B">
        <w:rPr>
          <w:color w:val="E31937" w:themeColor="accent1"/>
          <w:lang w:val="fr-CA"/>
        </w:rPr>
        <w:t>2</w:t>
      </w:r>
      <w:r w:rsidRPr="001F595B">
        <w:rPr>
          <w:lang w:val="fr-CA"/>
        </w:rPr>
        <w:t> = intermédiaire, </w:t>
      </w:r>
      <w:r w:rsidRPr="001F595B">
        <w:rPr>
          <w:color w:val="E31937" w:themeColor="accent1"/>
          <w:lang w:val="fr-CA"/>
        </w:rPr>
        <w:t>3</w:t>
      </w:r>
      <w:r w:rsidRPr="001F595B">
        <w:rPr>
          <w:lang w:val="fr-CA"/>
        </w:rPr>
        <w:t xml:space="preserve"> = avancé, </w:t>
      </w:r>
      <w:r w:rsidRPr="001F595B">
        <w:rPr>
          <w:color w:val="E31937" w:themeColor="accent1"/>
          <w:lang w:val="fr-CA"/>
        </w:rPr>
        <w:t>4</w:t>
      </w:r>
      <w:r w:rsidRPr="001F595B">
        <w:rPr>
          <w:lang w:val="fr-CA"/>
        </w:rPr>
        <w:t xml:space="preserve"> = expert</w:t>
      </w:r>
    </w:p>
    <w:sectPr w:rsidR="00B13FB5" w:rsidRPr="001F595B" w:rsidSect="00707B0B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420" w:right="1020" w:bottom="1020" w:left="1020" w:header="720" w:footer="98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EC76E" w14:textId="77777777" w:rsidR="00AC5C20" w:rsidRDefault="00AC5C20" w:rsidP="0068333A">
      <w:pPr>
        <w:spacing w:after="0" w:line="240" w:lineRule="auto"/>
      </w:pPr>
      <w:r>
        <w:separator/>
      </w:r>
    </w:p>
  </w:endnote>
  <w:endnote w:type="continuationSeparator" w:id="0">
    <w:p w14:paraId="6F0F13D7" w14:textId="77777777" w:rsidR="00AC5C20" w:rsidRDefault="00AC5C20" w:rsidP="0068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Hlk56522454"/>
  <w:bookmarkStart w:id="3" w:name="_Hlk56522455"/>
  <w:p w14:paraId="3A098F2B" w14:textId="1F87D842" w:rsidR="004023FC" w:rsidRPr="001A115C" w:rsidRDefault="00AC5C20" w:rsidP="00707B0B">
    <w:pPr>
      <w:pStyle w:val="Pieddepage"/>
    </w:pPr>
    <w:sdt>
      <w:sdtPr>
        <w:alias w:val="CGI Copyright"/>
        <w:tag w:val="CGI_copyright"/>
        <w:id w:val="-1842533924"/>
        <w:text/>
      </w:sdtPr>
      <w:sdtEndPr/>
      <w:sdtContent>
        <w:r w:rsidR="00E63891" w:rsidRPr="00691468">
          <w:t>© 20</w:t>
        </w:r>
        <w:r w:rsidR="00EE441F">
          <w:t>XX</w:t>
        </w:r>
        <w:r w:rsidR="00E63891" w:rsidRPr="00691468">
          <w:t xml:space="preserve"> CGI </w:t>
        </w:r>
        <w:r w:rsidR="00E70215">
          <w:t>i</w:t>
        </w:r>
        <w:r w:rsidR="00E63891" w:rsidRPr="00691468">
          <w:t>nc.</w:t>
        </w:r>
      </w:sdtContent>
    </w:sdt>
    <w:r w:rsidR="00691468" w:rsidRPr="00691468">
      <w:tab/>
    </w:r>
    <w:sdt>
      <w:sdtPr>
        <w:alias w:val="Security Classification"/>
        <w:tag w:val="security_classification"/>
        <w:id w:val="1495075810"/>
        <w:text/>
      </w:sdtPr>
      <w:sdtEndPr/>
      <w:sdtContent>
        <w:r w:rsidR="00E63891" w:rsidRPr="00691468">
          <w:t>Confidenti</w:t>
        </w:r>
        <w:r w:rsidR="00E70215">
          <w:t>e</w:t>
        </w:r>
        <w:r w:rsidR="00E63891" w:rsidRPr="00691468">
          <w:t>l</w:t>
        </w:r>
      </w:sdtContent>
    </w:sdt>
    <w:r w:rsidR="00832B51">
      <w:tab/>
    </w:r>
    <w:bookmarkEnd w:id="2"/>
    <w:bookmarkEnd w:id="3"/>
    <w:r w:rsidR="004E6F0B">
      <w:rPr>
        <w:noProof w:val="0"/>
      </w:rPr>
      <w:fldChar w:fldCharType="begin"/>
    </w:r>
    <w:r w:rsidR="004E6F0B">
      <w:instrText xml:space="preserve"> PAGE   \* MERGEFORMAT </w:instrText>
    </w:r>
    <w:r w:rsidR="004E6F0B">
      <w:rPr>
        <w:noProof w:val="0"/>
      </w:rPr>
      <w:fldChar w:fldCharType="separate"/>
    </w:r>
    <w:r w:rsidR="00014CC4">
      <w:t>2</w:t>
    </w:r>
    <w:r w:rsidR="004E6F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73890" w14:textId="3B2B6649" w:rsidR="004E6F0B" w:rsidRPr="00707B0B" w:rsidRDefault="00AC5C20" w:rsidP="00707B0B">
    <w:pPr>
      <w:pStyle w:val="Pieddepage"/>
    </w:pPr>
    <w:sdt>
      <w:sdtPr>
        <w:alias w:val="CGI Copyright"/>
        <w:tag w:val="CGI_copyright"/>
        <w:id w:val="1517961164"/>
        <w:text/>
      </w:sdtPr>
      <w:sdtEndPr/>
      <w:sdtContent>
        <w:r w:rsidR="004E0F80" w:rsidRPr="00691468">
          <w:t>© 20</w:t>
        </w:r>
        <w:r w:rsidR="004E0F80">
          <w:t>XX</w:t>
        </w:r>
        <w:r w:rsidR="004E0F80" w:rsidRPr="00691468">
          <w:t xml:space="preserve"> CGI </w:t>
        </w:r>
        <w:r w:rsidR="00E70215">
          <w:t>i</w:t>
        </w:r>
        <w:r w:rsidR="004E0F80" w:rsidRPr="00691468">
          <w:t>nc.</w:t>
        </w:r>
      </w:sdtContent>
    </w:sdt>
    <w:r w:rsidR="004E0F80" w:rsidRPr="00691468">
      <w:tab/>
    </w:r>
    <w:sdt>
      <w:sdtPr>
        <w:alias w:val="Security Classification"/>
        <w:tag w:val="security_classification"/>
        <w:id w:val="-1086452694"/>
        <w:text/>
      </w:sdtPr>
      <w:sdtEndPr/>
      <w:sdtContent>
        <w:r w:rsidR="004E0F80" w:rsidRPr="00691468">
          <w:t>Confidenti</w:t>
        </w:r>
        <w:r w:rsidR="00E70215">
          <w:t>e</w:t>
        </w:r>
        <w:r w:rsidR="004E0F80" w:rsidRPr="00691468">
          <w:t>l</w:t>
        </w:r>
      </w:sdtContent>
    </w:sdt>
    <w:r w:rsidR="004E0F80">
      <w:tab/>
    </w:r>
    <w:r w:rsidR="004E0F80">
      <w:rPr>
        <w:noProof w:val="0"/>
      </w:rPr>
      <w:fldChar w:fldCharType="begin"/>
    </w:r>
    <w:r w:rsidR="004E0F80">
      <w:instrText xml:space="preserve"> PAGE   \* MERGEFORMAT </w:instrText>
    </w:r>
    <w:r w:rsidR="004E0F80">
      <w:rPr>
        <w:noProof w:val="0"/>
      </w:rPr>
      <w:fldChar w:fldCharType="separate"/>
    </w:r>
    <w:r w:rsidR="0074674B">
      <w:t>1</w:t>
    </w:r>
    <w:r w:rsidR="004E0F8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CFD3B" w14:textId="77777777" w:rsidR="00AC5C20" w:rsidRDefault="00AC5C20" w:rsidP="0068333A">
      <w:pPr>
        <w:spacing w:after="0" w:line="240" w:lineRule="auto"/>
      </w:pPr>
      <w:r>
        <w:separator/>
      </w:r>
    </w:p>
  </w:footnote>
  <w:footnote w:type="continuationSeparator" w:id="0">
    <w:p w14:paraId="46F8CA11" w14:textId="77777777" w:rsidR="00AC5C20" w:rsidRDefault="00AC5C20" w:rsidP="0068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E6801" w14:textId="77777777" w:rsidR="004023FC" w:rsidRPr="00E75816" w:rsidRDefault="00E75816" w:rsidP="00F75742">
    <w:pPr>
      <w:pStyle w:val="En-tte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13CB558E" wp14:editId="7A9DE640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98A9DB7" id="Rectangle 22" o:spid="_x0000_s1026" style="position:absolute;margin-left:0;margin-top:51pt;width:510pt;height:1pt;z-index:-25165414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C13FE" w14:textId="229AD3B2" w:rsidR="004023FC" w:rsidRPr="005510A1" w:rsidRDefault="00A97070" w:rsidP="00C277D0">
    <w:pPr>
      <w:pStyle w:val="En-tte"/>
      <w:rPr>
        <w:lang w:val="fr-CA"/>
      </w:rPr>
    </w:pPr>
    <w:r w:rsidRPr="005510A1">
      <w:rPr>
        <w:noProof/>
        <w:lang w:eastAsia="fr-FR"/>
      </w:rPr>
      <mc:AlternateContent>
        <mc:Choice Requires="wps">
          <w:drawing>
            <wp:anchor distT="0" distB="0" distL="228600" distR="0" simplePos="0" relativeHeight="251661311" behindDoc="0" locked="0" layoutInCell="1" allowOverlap="1" wp14:anchorId="6EE89B92" wp14:editId="73E1126B">
              <wp:simplePos x="0" y="0"/>
              <wp:positionH relativeFrom="margin">
                <wp:align>right</wp:align>
              </wp:positionH>
              <wp:positionV relativeFrom="page">
                <wp:posOffset>2094865</wp:posOffset>
              </wp:positionV>
              <wp:extent cx="2057400" cy="694372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6943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6B420E" w14:textId="769DF65B" w:rsidR="00684425" w:rsidRPr="00E70215" w:rsidRDefault="00684425" w:rsidP="006F73DE">
                          <w:pPr>
                            <w:pStyle w:val="CV-Title"/>
                            <w:rPr>
                              <w:lang w:val="fr-CA"/>
                            </w:rPr>
                          </w:pPr>
                          <w:r w:rsidRPr="00E70215"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362D6C8" wp14:editId="6B950E18">
                                <wp:extent cx="1428750" cy="1752600"/>
                                <wp:effectExtent l="0" t="0" r="0" b="0"/>
                                <wp:docPr id="1" name="Diagram 1"/>
                                <wp:cNvGraphicFramePr/>
                                <a:graphic xmlns:a="http://schemas.openxmlformats.org/drawingml/2006/main">
                                  <a:graphicData uri="http://schemas.openxmlformats.org/drawingml/2006/diagram">
                                    <dgm:relIds xmlns:dgm="http://schemas.openxmlformats.org/drawingml/2006/diagram" xmlns:r="http://schemas.openxmlformats.org/officeDocument/2006/relationships" r:dm="rId1" r:lo="rId2" r:qs="rId3" r:cs="rId4"/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D1D1A6" w14:textId="77777777" w:rsidR="006F73DE" w:rsidRPr="007B1635" w:rsidRDefault="007B1635" w:rsidP="006F73DE">
                          <w:pPr>
                            <w:pStyle w:val="CV-Title"/>
                            <w:rPr>
                              <w:lang w:val="fr-CA"/>
                            </w:rPr>
                          </w:pPr>
                          <w:r w:rsidRPr="007B1635">
                            <w:rPr>
                              <w:lang w:val="fr-CA"/>
                            </w:rPr>
                            <w:t>Expérience sectorielle</w:t>
                          </w:r>
                        </w:p>
                        <w:p w14:paraId="5F64C0D8" w14:textId="6FE9CA4D" w:rsidR="009178BA" w:rsidRPr="007B1635" w:rsidRDefault="0015130F" w:rsidP="006F73DE">
                          <w:pPr>
                            <w:pStyle w:val="Corpsdetexte"/>
                            <w:rPr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>Énergie</w:t>
                          </w:r>
                          <w:r w:rsidR="004A4EFD">
                            <w:rPr>
                              <w:lang w:val="fr-CA"/>
                            </w:rPr>
                            <w:t>, Robotique</w:t>
                          </w:r>
                        </w:p>
                        <w:p w14:paraId="783CA95E" w14:textId="3741741F" w:rsidR="00E37907" w:rsidRDefault="005510A1" w:rsidP="0038137A">
                          <w:pPr>
                            <w:pStyle w:val="CV-Title"/>
                            <w:rPr>
                              <w:lang w:val="fr-CA"/>
                            </w:rPr>
                          </w:pPr>
                          <w:r w:rsidRPr="00F222BE">
                            <w:rPr>
                              <w:lang w:val="fr-CA"/>
                            </w:rPr>
                            <w:t>Compétences</w:t>
                          </w:r>
                          <w:r w:rsidR="002D659D">
                            <w:rPr>
                              <w:lang w:val="fr-CA"/>
                            </w:rPr>
                            <w:t xml:space="preserve"> </w:t>
                          </w:r>
                        </w:p>
                        <w:p w14:paraId="41643464" w14:textId="72D55E05" w:rsidR="00E37907" w:rsidRPr="0038137A" w:rsidRDefault="0038137A" w:rsidP="00E37907">
                          <w:pPr>
                            <w:pStyle w:val="Corpsdetexte"/>
                            <w:rPr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>JAVA 8</w:t>
                          </w:r>
                          <w:r w:rsidR="004A4EFD">
                            <w:rPr>
                              <w:lang w:val="fr-CA"/>
                            </w:rPr>
                            <w:t>, C++ 18</w:t>
                          </w:r>
                          <w:r>
                            <w:rPr>
                              <w:lang w:val="fr-CA"/>
                            </w:rPr>
                            <w:t>,</w:t>
                          </w:r>
                          <w:r w:rsidR="000C1CB1">
                            <w:rPr>
                              <w:lang w:val="en-US"/>
                            </w:rPr>
                            <w:t xml:space="preserve"> JavaScript</w:t>
                          </w:r>
                          <w:r w:rsidR="00987E03">
                            <w:rPr>
                              <w:lang w:val="en-US"/>
                            </w:rPr>
                            <w:t xml:space="preserve">, </w:t>
                          </w:r>
                          <w:r w:rsidR="000C1CB1">
                            <w:rPr>
                              <w:lang w:val="en-US"/>
                            </w:rPr>
                            <w:t>Typescript</w:t>
                          </w:r>
                          <w:r w:rsidR="00987E03">
                            <w:rPr>
                              <w:lang w:val="en-US"/>
                            </w:rPr>
                            <w:t>, HTML</w:t>
                          </w:r>
                          <w:r w:rsidR="002D659D" w:rsidRPr="002D659D">
                            <w:rPr>
                              <w:lang w:val="en-US"/>
                            </w:rPr>
                            <w:t>, CSS,</w:t>
                          </w:r>
                          <w:r w:rsidR="00E10CAB">
                            <w:rPr>
                              <w:lang w:val="en-US"/>
                            </w:rPr>
                            <w:t xml:space="preserve"> Spring</w:t>
                          </w:r>
                          <w:r w:rsidR="001E14D5">
                            <w:rPr>
                              <w:lang w:val="en-US"/>
                            </w:rPr>
                            <w:t xml:space="preserve"> 5</w:t>
                          </w:r>
                          <w:r w:rsidR="00E10CAB">
                            <w:rPr>
                              <w:lang w:val="en-US"/>
                            </w:rPr>
                            <w:t>,</w:t>
                          </w:r>
                          <w:r w:rsidR="002D659D" w:rsidRPr="002D659D">
                            <w:rPr>
                              <w:lang w:val="en-US"/>
                            </w:rPr>
                            <w:t xml:space="preserve"> Spring</w:t>
                          </w:r>
                          <w:r w:rsidR="002D659D">
                            <w:rPr>
                              <w:lang w:val="en-US"/>
                            </w:rPr>
                            <w:t xml:space="preserve"> boot</w:t>
                          </w:r>
                          <w:r w:rsidR="00AA3165">
                            <w:rPr>
                              <w:lang w:val="en-US"/>
                            </w:rPr>
                            <w:t xml:space="preserve"> 2.7</w:t>
                          </w:r>
                          <w:r w:rsidR="004A4EFD">
                            <w:rPr>
                              <w:lang w:val="en-US"/>
                            </w:rPr>
                            <w:t>, Angular CLI</w:t>
                          </w:r>
                          <w:r>
                            <w:rPr>
                              <w:lang w:val="en-US"/>
                            </w:rPr>
                            <w:t xml:space="preserve"> 14, ReactJS 16</w:t>
                          </w:r>
                        </w:p>
                        <w:p w14:paraId="15FDF842" w14:textId="30994D1C" w:rsidR="002D659D" w:rsidRPr="00E37907" w:rsidRDefault="00E37907" w:rsidP="00E37907">
                          <w:pPr>
                            <w:pStyle w:val="Corpsdetexte"/>
                            <w:rPr>
                              <w:lang w:val="fr-CA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Bases de données: </w:t>
                          </w:r>
                          <w:r w:rsidR="002D659D">
                            <w:rPr>
                              <w:lang w:val="en-US"/>
                            </w:rPr>
                            <w:t>MySQL</w:t>
                          </w:r>
                          <w:r w:rsidR="0015130F">
                            <w:rPr>
                              <w:lang w:val="en-US"/>
                            </w:rPr>
                            <w:t xml:space="preserve"> 8.0</w:t>
                          </w:r>
                        </w:p>
                        <w:p w14:paraId="26B531E8" w14:textId="664DB60E" w:rsidR="002053DE" w:rsidRPr="00E70215" w:rsidRDefault="00E70215" w:rsidP="00E70215">
                          <w:pPr>
                            <w:pStyle w:val="CV-Titre"/>
                            <w:keepNext w:val="0"/>
                          </w:pPr>
                          <w:r>
                            <w:t>Outils et logiciels</w:t>
                          </w:r>
                        </w:p>
                        <w:p w14:paraId="104865A7" w14:textId="5C2154E0" w:rsidR="002053DE" w:rsidRPr="002D659D" w:rsidRDefault="00987E03" w:rsidP="002053DE">
                          <w:pPr>
                            <w:pStyle w:val="Corpsdetexte"/>
                          </w:pPr>
                          <w:r>
                            <w:t xml:space="preserve"> </w:t>
                          </w:r>
                          <w:r w:rsidR="00282294">
                            <w:t>Git</w:t>
                          </w:r>
                          <w:r w:rsidR="007E3550">
                            <w:t xml:space="preserve">, </w:t>
                          </w:r>
                          <w:r w:rsidR="00594200" w:rsidRPr="00594200">
                            <w:t>MySQL Workbench</w:t>
                          </w:r>
                          <w:r>
                            <w:t>,</w:t>
                          </w:r>
                          <w:r w:rsidRPr="00987E03">
                            <w:t xml:space="preserve"> </w:t>
                          </w:r>
                          <w:r>
                            <w:t>DBeaver, VirtualBox</w:t>
                          </w:r>
                          <w:r w:rsidR="00594200">
                            <w:t>,</w:t>
                          </w:r>
                          <w:r w:rsidR="0065627F">
                            <w:t xml:space="preserve"> </w:t>
                          </w:r>
                          <w:r w:rsidR="00F9392A">
                            <w:t>Postman,</w:t>
                          </w:r>
                          <w:r w:rsidR="00594200" w:rsidRPr="00594200">
                            <w:t xml:space="preserve"> </w:t>
                          </w:r>
                          <w:r w:rsidR="00594200">
                            <w:t>Figma</w:t>
                          </w:r>
                        </w:p>
                        <w:p w14:paraId="44707F60" w14:textId="77777777" w:rsidR="00391F02" w:rsidRPr="00E70215" w:rsidRDefault="00391F02" w:rsidP="00391F02">
                          <w:pPr>
                            <w:pStyle w:val="CV-Title"/>
                            <w:rPr>
                              <w:lang w:val="fr-CA"/>
                            </w:rPr>
                          </w:pPr>
                          <w:r w:rsidRPr="00E70215">
                            <w:rPr>
                              <w:lang w:val="fr-CA"/>
                            </w:rPr>
                            <w:t>En</w:t>
                          </w:r>
                          <w:r w:rsidR="00E70215" w:rsidRPr="00E70215">
                            <w:rPr>
                              <w:lang w:val="fr-CA"/>
                            </w:rPr>
                            <w:t>vironnements</w:t>
                          </w:r>
                        </w:p>
                        <w:p w14:paraId="2AD35932" w14:textId="4D438448" w:rsidR="00391F02" w:rsidRPr="00E70215" w:rsidRDefault="00975431" w:rsidP="00391F02">
                          <w:pPr>
                            <w:pStyle w:val="Corpsdetexte"/>
                            <w:rPr>
                              <w:lang w:val="fr-CA"/>
                            </w:rPr>
                          </w:pPr>
                          <w:r w:rsidRPr="002D659D">
                            <w:t>Eclipse</w:t>
                          </w:r>
                          <w:r>
                            <w:t xml:space="preserve">, </w:t>
                          </w:r>
                          <w:r w:rsidR="00335179" w:rsidRPr="002D659D">
                            <w:t>Intellij</w:t>
                          </w:r>
                          <w:r w:rsidR="004A4EFD">
                            <w:t>, Visual Studio C</w:t>
                          </w:r>
                          <w:r w:rsidR="00335179" w:rsidRPr="002D659D">
                            <w:t>ode</w:t>
                          </w:r>
                        </w:p>
                        <w:p w14:paraId="0911AC68" w14:textId="77777777" w:rsidR="00E70215" w:rsidRPr="00E70215" w:rsidRDefault="00E70215" w:rsidP="00E70215">
                          <w:pPr>
                            <w:pStyle w:val="CV-Titre"/>
                            <w:keepNext w:val="0"/>
                          </w:pPr>
                          <w:r w:rsidRPr="00E70215">
                            <w:t>Langues</w:t>
                          </w:r>
                        </w:p>
                        <w:p w14:paraId="060FD213" w14:textId="01CC8A16" w:rsidR="00E70215" w:rsidRPr="00E70215" w:rsidRDefault="00282294" w:rsidP="00E70215">
                          <w:pPr>
                            <w:pStyle w:val="Corpsdetexte"/>
                            <w:rPr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>Français</w:t>
                          </w:r>
                          <w:r w:rsidR="00E70215" w:rsidRPr="00E70215">
                            <w:rPr>
                              <w:lang w:val="fr-CA"/>
                            </w:rPr>
                            <w:t xml:space="preserve">, </w:t>
                          </w:r>
                          <w:r w:rsidR="001D4ABD">
                            <w:rPr>
                              <w:lang w:val="fr-CA"/>
                            </w:rPr>
                            <w:t>Anglais</w:t>
                          </w:r>
                        </w:p>
                        <w:p w14:paraId="27FAD089" w14:textId="77777777" w:rsidR="009178BA" w:rsidRPr="00E70215" w:rsidRDefault="009178BA" w:rsidP="002053DE">
                          <w:pPr>
                            <w:pStyle w:val="CV-Title"/>
                            <w:rPr>
                              <w:lang w:val="fr-CA"/>
                            </w:rPr>
                          </w:pPr>
                        </w:p>
                      </w:txbxContent>
                    </wps:txbx>
                    <wps:bodyPr rot="0" vert="horz" wrap="square" lIns="0" tIns="44450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E89B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0.8pt;margin-top:164.95pt;width:162pt;height:546.75pt;z-index:251661311;visibility:visible;mso-wrap-style:square;mso-width-percent:0;mso-height-percent:0;mso-wrap-distance-left:18pt;mso-wrap-distance-top:0;mso-wrap-distance-right:0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" filled="f" stroked="f">
              <v:textbox inset="0,35pt,0,0">
                <w:txbxContent>
                  <w:p w14:paraId="2A6B420E" w14:textId="769DF65B" w:rsidR="00684425" w:rsidRPr="00E70215" w:rsidRDefault="00684425" w:rsidP="006F73DE">
                    <w:pPr>
                      <w:pStyle w:val="CV-Title"/>
                      <w:rPr>
                        <w:lang w:val="fr-CA"/>
                      </w:rPr>
                    </w:pPr>
                    <w:r w:rsidRPr="00E70215">
                      <w:rPr>
                        <w:noProof/>
                        <w:lang w:eastAsia="fr-FR"/>
                      </w:rPr>
                      <w:drawing>
                        <wp:inline distT="0" distB="0" distL="0" distR="0" wp14:anchorId="1362D6C8" wp14:editId="6B950E18">
                          <wp:extent cx="1428750" cy="1752600"/>
                          <wp:effectExtent l="0" t="0" r="0" b="0"/>
                          <wp:docPr id="1" name="Diagram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6" r:lo="rId2" r:qs="rId3" r:cs="rId4"/>
                            </a:graphicData>
                          </a:graphic>
                        </wp:inline>
                      </w:drawing>
                    </w:r>
                  </w:p>
                  <w:p w14:paraId="6FD1D1A6" w14:textId="77777777" w:rsidR="006F73DE" w:rsidRPr="007B1635" w:rsidRDefault="007B1635" w:rsidP="006F73DE">
                    <w:pPr>
                      <w:pStyle w:val="CV-Title"/>
                      <w:rPr>
                        <w:lang w:val="fr-CA"/>
                      </w:rPr>
                    </w:pPr>
                    <w:r w:rsidRPr="007B1635">
                      <w:rPr>
                        <w:lang w:val="fr-CA"/>
                      </w:rPr>
                      <w:t>Expérience sectorielle</w:t>
                    </w:r>
                  </w:p>
                  <w:p w14:paraId="5F64C0D8" w14:textId="6FE9CA4D" w:rsidR="009178BA" w:rsidRPr="007B1635" w:rsidRDefault="0015130F" w:rsidP="006F73DE">
                    <w:pPr>
                      <w:pStyle w:val="Corpsdetexte"/>
                      <w:rPr>
                        <w:lang w:val="fr-CA"/>
                      </w:rPr>
                    </w:pPr>
                    <w:r>
                      <w:rPr>
                        <w:lang w:val="fr-CA"/>
                      </w:rPr>
                      <w:t>Énergie</w:t>
                    </w:r>
                    <w:r w:rsidR="004A4EFD">
                      <w:rPr>
                        <w:lang w:val="fr-CA"/>
                      </w:rPr>
                      <w:t>, Robotique</w:t>
                    </w:r>
                  </w:p>
                  <w:p w14:paraId="783CA95E" w14:textId="3741741F" w:rsidR="00E37907" w:rsidRDefault="005510A1" w:rsidP="0038137A">
                    <w:pPr>
                      <w:pStyle w:val="CV-Title"/>
                      <w:rPr>
                        <w:lang w:val="fr-CA"/>
                      </w:rPr>
                    </w:pPr>
                    <w:r w:rsidRPr="00F222BE">
                      <w:rPr>
                        <w:lang w:val="fr-CA"/>
                      </w:rPr>
                      <w:t>Compétences</w:t>
                    </w:r>
                    <w:r w:rsidR="002D659D">
                      <w:rPr>
                        <w:lang w:val="fr-CA"/>
                      </w:rPr>
                      <w:t xml:space="preserve"> </w:t>
                    </w:r>
                  </w:p>
                  <w:p w14:paraId="41643464" w14:textId="72D55E05" w:rsidR="00E37907" w:rsidRPr="0038137A" w:rsidRDefault="0038137A" w:rsidP="00E37907">
                    <w:pPr>
                      <w:pStyle w:val="Corpsdetexte"/>
                      <w:rPr>
                        <w:lang w:val="fr-CA"/>
                      </w:rPr>
                    </w:pPr>
                    <w:r>
                      <w:rPr>
                        <w:lang w:val="fr-CA"/>
                      </w:rPr>
                      <w:t>JAVA 8</w:t>
                    </w:r>
                    <w:r w:rsidR="004A4EFD">
                      <w:rPr>
                        <w:lang w:val="fr-CA"/>
                      </w:rPr>
                      <w:t>, C++ 18</w:t>
                    </w:r>
                    <w:r>
                      <w:rPr>
                        <w:lang w:val="fr-CA"/>
                      </w:rPr>
                      <w:t>,</w:t>
                    </w:r>
                    <w:r w:rsidR="000C1CB1">
                      <w:rPr>
                        <w:lang w:val="en-US"/>
                      </w:rPr>
                      <w:t xml:space="preserve"> JavaScript</w:t>
                    </w:r>
                    <w:r w:rsidR="00987E03">
                      <w:rPr>
                        <w:lang w:val="en-US"/>
                      </w:rPr>
                      <w:t xml:space="preserve">, </w:t>
                    </w:r>
                    <w:r w:rsidR="000C1CB1">
                      <w:rPr>
                        <w:lang w:val="en-US"/>
                      </w:rPr>
                      <w:t>Typescript</w:t>
                    </w:r>
                    <w:r w:rsidR="00987E03">
                      <w:rPr>
                        <w:lang w:val="en-US"/>
                      </w:rPr>
                      <w:t>, HTML</w:t>
                    </w:r>
                    <w:r w:rsidR="002D659D" w:rsidRPr="002D659D">
                      <w:rPr>
                        <w:lang w:val="en-US"/>
                      </w:rPr>
                      <w:t>, CSS,</w:t>
                    </w:r>
                    <w:r w:rsidR="00E10CAB">
                      <w:rPr>
                        <w:lang w:val="en-US"/>
                      </w:rPr>
                      <w:t xml:space="preserve"> Spring</w:t>
                    </w:r>
                    <w:r w:rsidR="001E14D5">
                      <w:rPr>
                        <w:lang w:val="en-US"/>
                      </w:rPr>
                      <w:t xml:space="preserve"> 5</w:t>
                    </w:r>
                    <w:r w:rsidR="00E10CAB">
                      <w:rPr>
                        <w:lang w:val="en-US"/>
                      </w:rPr>
                      <w:t>,</w:t>
                    </w:r>
                    <w:r w:rsidR="002D659D" w:rsidRPr="002D659D">
                      <w:rPr>
                        <w:lang w:val="en-US"/>
                      </w:rPr>
                      <w:t xml:space="preserve"> Spring</w:t>
                    </w:r>
                    <w:r w:rsidR="002D659D">
                      <w:rPr>
                        <w:lang w:val="en-US"/>
                      </w:rPr>
                      <w:t xml:space="preserve"> boot</w:t>
                    </w:r>
                    <w:r w:rsidR="00AA3165">
                      <w:rPr>
                        <w:lang w:val="en-US"/>
                      </w:rPr>
                      <w:t xml:space="preserve"> 2.7</w:t>
                    </w:r>
                    <w:r w:rsidR="004A4EFD">
                      <w:rPr>
                        <w:lang w:val="en-US"/>
                      </w:rPr>
                      <w:t>, Angular CLI</w:t>
                    </w:r>
                    <w:r>
                      <w:rPr>
                        <w:lang w:val="en-US"/>
                      </w:rPr>
                      <w:t xml:space="preserve"> 14, ReactJS 16</w:t>
                    </w:r>
                  </w:p>
                  <w:p w14:paraId="15FDF842" w14:textId="30994D1C" w:rsidR="002D659D" w:rsidRPr="00E37907" w:rsidRDefault="00E37907" w:rsidP="00E37907">
                    <w:pPr>
                      <w:pStyle w:val="Corpsdetexte"/>
                      <w:rPr>
                        <w:lang w:val="fr-CA"/>
                      </w:rPr>
                    </w:pPr>
                    <w:r>
                      <w:rPr>
                        <w:lang w:val="en-US"/>
                      </w:rPr>
                      <w:t xml:space="preserve">Bases de données: </w:t>
                    </w:r>
                    <w:r w:rsidR="002D659D">
                      <w:rPr>
                        <w:lang w:val="en-US"/>
                      </w:rPr>
                      <w:t>MySQL</w:t>
                    </w:r>
                    <w:r w:rsidR="0015130F">
                      <w:rPr>
                        <w:lang w:val="en-US"/>
                      </w:rPr>
                      <w:t xml:space="preserve"> 8.0</w:t>
                    </w:r>
                  </w:p>
                  <w:p w14:paraId="26B531E8" w14:textId="664DB60E" w:rsidR="002053DE" w:rsidRPr="00E70215" w:rsidRDefault="00E70215" w:rsidP="00E70215">
                    <w:pPr>
                      <w:pStyle w:val="CV-Titre"/>
                      <w:keepNext w:val="0"/>
                    </w:pPr>
                    <w:r>
                      <w:t>Outils et logiciels</w:t>
                    </w:r>
                  </w:p>
                  <w:p w14:paraId="104865A7" w14:textId="5C2154E0" w:rsidR="002053DE" w:rsidRPr="002D659D" w:rsidRDefault="00987E03" w:rsidP="002053DE">
                    <w:pPr>
                      <w:pStyle w:val="Corpsdetexte"/>
                    </w:pPr>
                    <w:r>
                      <w:t xml:space="preserve"> </w:t>
                    </w:r>
                    <w:r w:rsidR="00282294">
                      <w:t>Git</w:t>
                    </w:r>
                    <w:r w:rsidR="007E3550">
                      <w:t xml:space="preserve">, </w:t>
                    </w:r>
                    <w:r w:rsidR="00594200" w:rsidRPr="00594200">
                      <w:t>MySQL Workbench</w:t>
                    </w:r>
                    <w:r>
                      <w:t>,</w:t>
                    </w:r>
                    <w:r w:rsidRPr="00987E03">
                      <w:t xml:space="preserve"> </w:t>
                    </w:r>
                    <w:r>
                      <w:t>DBeaver, VirtualBox</w:t>
                    </w:r>
                    <w:r w:rsidR="00594200">
                      <w:t>,</w:t>
                    </w:r>
                    <w:r w:rsidR="0065627F">
                      <w:t xml:space="preserve"> </w:t>
                    </w:r>
                    <w:r w:rsidR="00F9392A">
                      <w:t>Postman,</w:t>
                    </w:r>
                    <w:r w:rsidR="00594200" w:rsidRPr="00594200">
                      <w:t xml:space="preserve"> </w:t>
                    </w:r>
                    <w:r w:rsidR="00594200">
                      <w:t>Figma</w:t>
                    </w:r>
                  </w:p>
                  <w:p w14:paraId="44707F60" w14:textId="77777777" w:rsidR="00391F02" w:rsidRPr="00E70215" w:rsidRDefault="00391F02" w:rsidP="00391F02">
                    <w:pPr>
                      <w:pStyle w:val="CV-Title"/>
                      <w:rPr>
                        <w:lang w:val="fr-CA"/>
                      </w:rPr>
                    </w:pPr>
                    <w:r w:rsidRPr="00E70215">
                      <w:rPr>
                        <w:lang w:val="fr-CA"/>
                      </w:rPr>
                      <w:t>En</w:t>
                    </w:r>
                    <w:r w:rsidR="00E70215" w:rsidRPr="00E70215">
                      <w:rPr>
                        <w:lang w:val="fr-CA"/>
                      </w:rPr>
                      <w:t>vironnements</w:t>
                    </w:r>
                  </w:p>
                  <w:p w14:paraId="2AD35932" w14:textId="4D438448" w:rsidR="00391F02" w:rsidRPr="00E70215" w:rsidRDefault="00975431" w:rsidP="00391F02">
                    <w:pPr>
                      <w:pStyle w:val="Corpsdetexte"/>
                      <w:rPr>
                        <w:lang w:val="fr-CA"/>
                      </w:rPr>
                    </w:pPr>
                    <w:r w:rsidRPr="002D659D">
                      <w:t>Eclipse</w:t>
                    </w:r>
                    <w:r>
                      <w:t xml:space="preserve">, </w:t>
                    </w:r>
                    <w:r w:rsidR="00335179" w:rsidRPr="002D659D">
                      <w:t>Intellij</w:t>
                    </w:r>
                    <w:r w:rsidR="004A4EFD">
                      <w:t>, Visual Studio C</w:t>
                    </w:r>
                    <w:r w:rsidR="00335179" w:rsidRPr="002D659D">
                      <w:t>ode</w:t>
                    </w:r>
                  </w:p>
                  <w:p w14:paraId="0911AC68" w14:textId="77777777" w:rsidR="00E70215" w:rsidRPr="00E70215" w:rsidRDefault="00E70215" w:rsidP="00E70215">
                    <w:pPr>
                      <w:pStyle w:val="CV-Titre"/>
                      <w:keepNext w:val="0"/>
                    </w:pPr>
                    <w:r w:rsidRPr="00E70215">
                      <w:t>Langues</w:t>
                    </w:r>
                  </w:p>
                  <w:p w14:paraId="060FD213" w14:textId="01CC8A16" w:rsidR="00E70215" w:rsidRPr="00E70215" w:rsidRDefault="00282294" w:rsidP="00E70215">
                    <w:pPr>
                      <w:pStyle w:val="Corpsdetexte"/>
                      <w:rPr>
                        <w:lang w:val="fr-CA"/>
                      </w:rPr>
                    </w:pPr>
                    <w:r>
                      <w:rPr>
                        <w:lang w:val="fr-CA"/>
                      </w:rPr>
                      <w:t>Français</w:t>
                    </w:r>
                    <w:r w:rsidR="00E70215" w:rsidRPr="00E70215">
                      <w:rPr>
                        <w:lang w:val="fr-CA"/>
                      </w:rPr>
                      <w:t xml:space="preserve">, </w:t>
                    </w:r>
                    <w:r w:rsidR="001D4ABD">
                      <w:rPr>
                        <w:lang w:val="fr-CA"/>
                      </w:rPr>
                      <w:t>Anglais</w:t>
                    </w:r>
                  </w:p>
                  <w:p w14:paraId="27FAD089" w14:textId="77777777" w:rsidR="009178BA" w:rsidRPr="00E70215" w:rsidRDefault="009178BA" w:rsidP="002053DE">
                    <w:pPr>
                      <w:pStyle w:val="CV-Title"/>
                      <w:rPr>
                        <w:lang w:val="fr-CA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6C59B8" w:rsidRPr="005510A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1" locked="1" layoutInCell="1" allowOverlap="1" wp14:anchorId="169711E6" wp14:editId="3C9666B8">
              <wp:simplePos x="0" y="0"/>
              <wp:positionH relativeFrom="page">
                <wp:posOffset>4724400</wp:posOffset>
              </wp:positionH>
              <wp:positionV relativeFrom="page">
                <wp:posOffset>2159000</wp:posOffset>
              </wp:positionV>
              <wp:extent cx="0" cy="7874000"/>
              <wp:effectExtent l="0" t="0" r="38100" b="317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874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E9F0001" id="Straight Connector 3" o:spid="_x0000_s1026" style="position:absolute;z-index:-2516418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372pt,170pt" to="372pt,7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" strokecolor="black [3213]" strokeweight=".5pt">
              <v:stroke joinstyle="miter"/>
              <w10:wrap anchorx="page" anchory="page"/>
              <w10:anchorlock/>
            </v:line>
          </w:pict>
        </mc:Fallback>
      </mc:AlternateContent>
    </w:r>
    <w:r w:rsidR="00976833" w:rsidRPr="005510A1">
      <w:rPr>
        <w:noProof/>
        <w:lang w:eastAsia="fr-FR"/>
      </w:rPr>
      <w:drawing>
        <wp:anchor distT="0" distB="0" distL="114300" distR="114300" simplePos="0" relativeHeight="251671552" behindDoc="0" locked="1" layoutInCell="1" allowOverlap="1" wp14:anchorId="70EF633A" wp14:editId="2281E81F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1295400" cy="602979"/>
          <wp:effectExtent l="0" t="0" r="0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6029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94C" w:rsidRPr="005510A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6" behindDoc="0" locked="1" layoutInCell="1" allowOverlap="1" wp14:anchorId="1732F7F7" wp14:editId="195F8F95">
              <wp:simplePos x="0" y="0"/>
              <wp:positionH relativeFrom="margin">
                <wp:align>right</wp:align>
              </wp:positionH>
              <wp:positionV relativeFrom="margin">
                <wp:posOffset>1587500</wp:posOffset>
              </wp:positionV>
              <wp:extent cx="1460500" cy="1460500"/>
              <wp:effectExtent l="0" t="0" r="6350" b="6350"/>
              <wp:wrapNone/>
              <wp:docPr id="19" name="Freefor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460500" cy="1460500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5023EF" id="Freeform 6" o:spid="_x0000_s1026" style="position:absolute;margin-left:63.8pt;margin-top:125pt;width:115pt;height:115pt;z-index:25166028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856819,1460500;1460500,1460500;1460500,0;0,0;0,603681;856819,603681;856819,1460500" o:connectangles="0,0,0,0,0,0,0"/>
              <o:lock v:ext="edit" aspectratio="t"/>
              <w10:wrap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628E615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9491F"/>
    <w:multiLevelType w:val="hybridMultilevel"/>
    <w:tmpl w:val="BA1400AC"/>
    <w:lvl w:ilvl="0" w:tplc="040C000B">
      <w:start w:val="1"/>
      <w:numFmt w:val="bullet"/>
      <w:lvlText w:val=""/>
      <w:lvlJc w:val="left"/>
      <w:pPr>
        <w:ind w:left="323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043" w:hanging="360"/>
      </w:pPr>
    </w:lvl>
    <w:lvl w:ilvl="2" w:tplc="040C001B" w:tentative="1">
      <w:start w:val="1"/>
      <w:numFmt w:val="lowerRoman"/>
      <w:lvlText w:val="%3."/>
      <w:lvlJc w:val="right"/>
      <w:pPr>
        <w:ind w:left="1763" w:hanging="180"/>
      </w:pPr>
    </w:lvl>
    <w:lvl w:ilvl="3" w:tplc="040C000F" w:tentative="1">
      <w:start w:val="1"/>
      <w:numFmt w:val="decimal"/>
      <w:lvlText w:val="%4."/>
      <w:lvlJc w:val="left"/>
      <w:pPr>
        <w:ind w:left="2483" w:hanging="360"/>
      </w:pPr>
    </w:lvl>
    <w:lvl w:ilvl="4" w:tplc="040C0019" w:tentative="1">
      <w:start w:val="1"/>
      <w:numFmt w:val="lowerLetter"/>
      <w:lvlText w:val="%5."/>
      <w:lvlJc w:val="left"/>
      <w:pPr>
        <w:ind w:left="3203" w:hanging="360"/>
      </w:pPr>
    </w:lvl>
    <w:lvl w:ilvl="5" w:tplc="040C001B" w:tentative="1">
      <w:start w:val="1"/>
      <w:numFmt w:val="lowerRoman"/>
      <w:lvlText w:val="%6."/>
      <w:lvlJc w:val="right"/>
      <w:pPr>
        <w:ind w:left="3923" w:hanging="180"/>
      </w:pPr>
    </w:lvl>
    <w:lvl w:ilvl="6" w:tplc="040C000F" w:tentative="1">
      <w:start w:val="1"/>
      <w:numFmt w:val="decimal"/>
      <w:lvlText w:val="%7."/>
      <w:lvlJc w:val="left"/>
      <w:pPr>
        <w:ind w:left="4643" w:hanging="360"/>
      </w:pPr>
    </w:lvl>
    <w:lvl w:ilvl="7" w:tplc="040C0019" w:tentative="1">
      <w:start w:val="1"/>
      <w:numFmt w:val="lowerLetter"/>
      <w:lvlText w:val="%8."/>
      <w:lvlJc w:val="left"/>
      <w:pPr>
        <w:ind w:left="5363" w:hanging="360"/>
      </w:pPr>
    </w:lvl>
    <w:lvl w:ilvl="8" w:tplc="040C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8" w15:restartNumberingAfterBreak="0">
    <w:nsid w:val="1E3F20E6"/>
    <w:multiLevelType w:val="hybridMultilevel"/>
    <w:tmpl w:val="04207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E511F"/>
    <w:multiLevelType w:val="hybridMultilevel"/>
    <w:tmpl w:val="FC6673F2"/>
    <w:lvl w:ilvl="0" w:tplc="040C000B">
      <w:start w:val="1"/>
      <w:numFmt w:val="bullet"/>
      <w:lvlText w:val=""/>
      <w:lvlJc w:val="left"/>
      <w:pPr>
        <w:ind w:left="323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043" w:hanging="360"/>
      </w:pPr>
    </w:lvl>
    <w:lvl w:ilvl="2" w:tplc="040C001B" w:tentative="1">
      <w:start w:val="1"/>
      <w:numFmt w:val="lowerRoman"/>
      <w:lvlText w:val="%3."/>
      <w:lvlJc w:val="right"/>
      <w:pPr>
        <w:ind w:left="1763" w:hanging="180"/>
      </w:pPr>
    </w:lvl>
    <w:lvl w:ilvl="3" w:tplc="040C000F" w:tentative="1">
      <w:start w:val="1"/>
      <w:numFmt w:val="decimal"/>
      <w:lvlText w:val="%4."/>
      <w:lvlJc w:val="left"/>
      <w:pPr>
        <w:ind w:left="2483" w:hanging="360"/>
      </w:pPr>
    </w:lvl>
    <w:lvl w:ilvl="4" w:tplc="040C0019" w:tentative="1">
      <w:start w:val="1"/>
      <w:numFmt w:val="lowerLetter"/>
      <w:lvlText w:val="%5."/>
      <w:lvlJc w:val="left"/>
      <w:pPr>
        <w:ind w:left="3203" w:hanging="360"/>
      </w:pPr>
    </w:lvl>
    <w:lvl w:ilvl="5" w:tplc="040C001B" w:tentative="1">
      <w:start w:val="1"/>
      <w:numFmt w:val="lowerRoman"/>
      <w:lvlText w:val="%6."/>
      <w:lvlJc w:val="right"/>
      <w:pPr>
        <w:ind w:left="3923" w:hanging="180"/>
      </w:pPr>
    </w:lvl>
    <w:lvl w:ilvl="6" w:tplc="040C000F" w:tentative="1">
      <w:start w:val="1"/>
      <w:numFmt w:val="decimal"/>
      <w:lvlText w:val="%7."/>
      <w:lvlJc w:val="left"/>
      <w:pPr>
        <w:ind w:left="4643" w:hanging="360"/>
      </w:pPr>
    </w:lvl>
    <w:lvl w:ilvl="7" w:tplc="040C0019" w:tentative="1">
      <w:start w:val="1"/>
      <w:numFmt w:val="lowerLetter"/>
      <w:lvlText w:val="%8."/>
      <w:lvlJc w:val="left"/>
      <w:pPr>
        <w:ind w:left="5363" w:hanging="360"/>
      </w:pPr>
    </w:lvl>
    <w:lvl w:ilvl="8" w:tplc="040C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10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6EE0445"/>
    <w:multiLevelType w:val="hybridMultilevel"/>
    <w:tmpl w:val="A18AD9A8"/>
    <w:lvl w:ilvl="0" w:tplc="2BD4BC9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FF9311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A10C6E"/>
    <w:multiLevelType w:val="hybridMultilevel"/>
    <w:tmpl w:val="54FC9ED2"/>
    <w:lvl w:ilvl="0" w:tplc="5E74EA4E">
      <w:start w:val="2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5F5F1549"/>
    <w:multiLevelType w:val="hybridMultilevel"/>
    <w:tmpl w:val="60CA9EE2"/>
    <w:lvl w:ilvl="0" w:tplc="040C0001">
      <w:start w:val="1"/>
      <w:numFmt w:val="bullet"/>
      <w:lvlText w:val=""/>
      <w:lvlJc w:val="left"/>
      <w:pPr>
        <w:ind w:left="32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43" w:hanging="360"/>
      </w:pPr>
    </w:lvl>
    <w:lvl w:ilvl="2" w:tplc="FFFFFFFF" w:tentative="1">
      <w:start w:val="1"/>
      <w:numFmt w:val="lowerRoman"/>
      <w:lvlText w:val="%3."/>
      <w:lvlJc w:val="right"/>
      <w:pPr>
        <w:ind w:left="1763" w:hanging="180"/>
      </w:pPr>
    </w:lvl>
    <w:lvl w:ilvl="3" w:tplc="FFFFFFFF" w:tentative="1">
      <w:start w:val="1"/>
      <w:numFmt w:val="decimal"/>
      <w:lvlText w:val="%4."/>
      <w:lvlJc w:val="left"/>
      <w:pPr>
        <w:ind w:left="2483" w:hanging="360"/>
      </w:pPr>
    </w:lvl>
    <w:lvl w:ilvl="4" w:tplc="FFFFFFFF" w:tentative="1">
      <w:start w:val="1"/>
      <w:numFmt w:val="lowerLetter"/>
      <w:lvlText w:val="%5."/>
      <w:lvlJc w:val="left"/>
      <w:pPr>
        <w:ind w:left="3203" w:hanging="360"/>
      </w:pPr>
    </w:lvl>
    <w:lvl w:ilvl="5" w:tplc="FFFFFFFF" w:tentative="1">
      <w:start w:val="1"/>
      <w:numFmt w:val="lowerRoman"/>
      <w:lvlText w:val="%6."/>
      <w:lvlJc w:val="right"/>
      <w:pPr>
        <w:ind w:left="3923" w:hanging="180"/>
      </w:pPr>
    </w:lvl>
    <w:lvl w:ilvl="6" w:tplc="FFFFFFFF" w:tentative="1">
      <w:start w:val="1"/>
      <w:numFmt w:val="decimal"/>
      <w:lvlText w:val="%7."/>
      <w:lvlJc w:val="left"/>
      <w:pPr>
        <w:ind w:left="4643" w:hanging="360"/>
      </w:pPr>
    </w:lvl>
    <w:lvl w:ilvl="7" w:tplc="FFFFFFFF" w:tentative="1">
      <w:start w:val="1"/>
      <w:numFmt w:val="lowerLetter"/>
      <w:lvlText w:val="%8."/>
      <w:lvlJc w:val="left"/>
      <w:pPr>
        <w:ind w:left="5363" w:hanging="360"/>
      </w:pPr>
    </w:lvl>
    <w:lvl w:ilvl="8" w:tplc="FFFFFFFF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16" w15:restartNumberingAfterBreak="0">
    <w:nsid w:val="643064B9"/>
    <w:multiLevelType w:val="hybridMultilevel"/>
    <w:tmpl w:val="C26E8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20"/>
  </w:num>
  <w:num w:numId="5">
    <w:abstractNumId w:val="13"/>
  </w:num>
  <w:num w:numId="6">
    <w:abstractNumId w:val="17"/>
  </w:num>
  <w:num w:numId="7">
    <w:abstractNumId w:val="18"/>
  </w:num>
  <w:num w:numId="8">
    <w:abstractNumId w:val="4"/>
  </w:num>
  <w:num w:numId="9">
    <w:abstractNumId w:val="6"/>
  </w:num>
  <w:num w:numId="10">
    <w:abstractNumId w:val="19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8"/>
  </w:num>
  <w:num w:numId="16">
    <w:abstractNumId w:val="11"/>
  </w:num>
  <w:num w:numId="17">
    <w:abstractNumId w:val="9"/>
  </w:num>
  <w:num w:numId="18">
    <w:abstractNumId w:val="16"/>
  </w:num>
  <w:num w:numId="19">
    <w:abstractNumId w:val="7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36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58"/>
    <w:rsid w:val="00014CC4"/>
    <w:rsid w:val="0004113F"/>
    <w:rsid w:val="000435D6"/>
    <w:rsid w:val="00057155"/>
    <w:rsid w:val="0006132A"/>
    <w:rsid w:val="00071380"/>
    <w:rsid w:val="00071F21"/>
    <w:rsid w:val="00076C1D"/>
    <w:rsid w:val="00077FE8"/>
    <w:rsid w:val="00081399"/>
    <w:rsid w:val="00082192"/>
    <w:rsid w:val="00086988"/>
    <w:rsid w:val="0009085A"/>
    <w:rsid w:val="00096AD5"/>
    <w:rsid w:val="000B0C5C"/>
    <w:rsid w:val="000B42B2"/>
    <w:rsid w:val="000B4343"/>
    <w:rsid w:val="000C1CB1"/>
    <w:rsid w:val="000C2EC8"/>
    <w:rsid w:val="000C747A"/>
    <w:rsid w:val="000C79F5"/>
    <w:rsid w:val="000D69F1"/>
    <w:rsid w:val="000E7DBE"/>
    <w:rsid w:val="000F3C58"/>
    <w:rsid w:val="000F5E99"/>
    <w:rsid w:val="00115819"/>
    <w:rsid w:val="00124CDC"/>
    <w:rsid w:val="001372AA"/>
    <w:rsid w:val="00145FD9"/>
    <w:rsid w:val="0015130F"/>
    <w:rsid w:val="001513C2"/>
    <w:rsid w:val="0015564F"/>
    <w:rsid w:val="00157B4D"/>
    <w:rsid w:val="00162EDE"/>
    <w:rsid w:val="001648FB"/>
    <w:rsid w:val="001666DC"/>
    <w:rsid w:val="00173393"/>
    <w:rsid w:val="001778CD"/>
    <w:rsid w:val="001965A4"/>
    <w:rsid w:val="00196601"/>
    <w:rsid w:val="001A115C"/>
    <w:rsid w:val="001B3874"/>
    <w:rsid w:val="001C2821"/>
    <w:rsid w:val="001D40A4"/>
    <w:rsid w:val="001D4ABD"/>
    <w:rsid w:val="001D5E05"/>
    <w:rsid w:val="001E14D5"/>
    <w:rsid w:val="001E671D"/>
    <w:rsid w:val="001E6B37"/>
    <w:rsid w:val="001F595B"/>
    <w:rsid w:val="00200A19"/>
    <w:rsid w:val="002053DE"/>
    <w:rsid w:val="00212C4B"/>
    <w:rsid w:val="002144FA"/>
    <w:rsid w:val="00215FE2"/>
    <w:rsid w:val="002164E3"/>
    <w:rsid w:val="00217548"/>
    <w:rsid w:val="00222E15"/>
    <w:rsid w:val="00225428"/>
    <w:rsid w:val="00251057"/>
    <w:rsid w:val="00282121"/>
    <w:rsid w:val="00282294"/>
    <w:rsid w:val="00284E3C"/>
    <w:rsid w:val="00292A9B"/>
    <w:rsid w:val="00295BB3"/>
    <w:rsid w:val="002B6889"/>
    <w:rsid w:val="002B69B8"/>
    <w:rsid w:val="002B7297"/>
    <w:rsid w:val="002D6538"/>
    <w:rsid w:val="002D659D"/>
    <w:rsid w:val="002D7613"/>
    <w:rsid w:val="0031034D"/>
    <w:rsid w:val="003127E2"/>
    <w:rsid w:val="00324F28"/>
    <w:rsid w:val="00333179"/>
    <w:rsid w:val="00335179"/>
    <w:rsid w:val="00335DD1"/>
    <w:rsid w:val="00346132"/>
    <w:rsid w:val="00362AA8"/>
    <w:rsid w:val="003630AE"/>
    <w:rsid w:val="00375643"/>
    <w:rsid w:val="0038137A"/>
    <w:rsid w:val="00391F02"/>
    <w:rsid w:val="003A22DC"/>
    <w:rsid w:val="003B25EC"/>
    <w:rsid w:val="003B4E8B"/>
    <w:rsid w:val="003B74AF"/>
    <w:rsid w:val="003C1353"/>
    <w:rsid w:val="003D1E9C"/>
    <w:rsid w:val="003D21F3"/>
    <w:rsid w:val="003D4E23"/>
    <w:rsid w:val="003E5909"/>
    <w:rsid w:val="003E7EE6"/>
    <w:rsid w:val="00402297"/>
    <w:rsid w:val="004023FC"/>
    <w:rsid w:val="00404484"/>
    <w:rsid w:val="00405DCE"/>
    <w:rsid w:val="00417D13"/>
    <w:rsid w:val="00445BB5"/>
    <w:rsid w:val="00462221"/>
    <w:rsid w:val="00466BAA"/>
    <w:rsid w:val="00467A5F"/>
    <w:rsid w:val="004726F7"/>
    <w:rsid w:val="00472A84"/>
    <w:rsid w:val="00484ED7"/>
    <w:rsid w:val="00494C0E"/>
    <w:rsid w:val="00496199"/>
    <w:rsid w:val="004A4EFD"/>
    <w:rsid w:val="004B164E"/>
    <w:rsid w:val="004E0F80"/>
    <w:rsid w:val="004E24B6"/>
    <w:rsid w:val="004E3D27"/>
    <w:rsid w:val="004E664D"/>
    <w:rsid w:val="004E6F0B"/>
    <w:rsid w:val="004E703A"/>
    <w:rsid w:val="004F3AE6"/>
    <w:rsid w:val="004F5F14"/>
    <w:rsid w:val="00500644"/>
    <w:rsid w:val="00537A22"/>
    <w:rsid w:val="00541AAE"/>
    <w:rsid w:val="00541CD4"/>
    <w:rsid w:val="00545FEE"/>
    <w:rsid w:val="005510A1"/>
    <w:rsid w:val="005577A9"/>
    <w:rsid w:val="0056547E"/>
    <w:rsid w:val="00574A2D"/>
    <w:rsid w:val="00574CAE"/>
    <w:rsid w:val="00580BF2"/>
    <w:rsid w:val="00583BBB"/>
    <w:rsid w:val="005871D7"/>
    <w:rsid w:val="005922D6"/>
    <w:rsid w:val="00594200"/>
    <w:rsid w:val="005A1DDC"/>
    <w:rsid w:val="005B5A5F"/>
    <w:rsid w:val="005B5BC1"/>
    <w:rsid w:val="005B6ECD"/>
    <w:rsid w:val="005D14CB"/>
    <w:rsid w:val="005D51F9"/>
    <w:rsid w:val="005D63D7"/>
    <w:rsid w:val="005E01AD"/>
    <w:rsid w:val="005F32AA"/>
    <w:rsid w:val="00620863"/>
    <w:rsid w:val="00620B33"/>
    <w:rsid w:val="0062312C"/>
    <w:rsid w:val="00632D54"/>
    <w:rsid w:val="00635574"/>
    <w:rsid w:val="0063586E"/>
    <w:rsid w:val="00641218"/>
    <w:rsid w:val="00644298"/>
    <w:rsid w:val="00645DA4"/>
    <w:rsid w:val="00653C61"/>
    <w:rsid w:val="00654FFE"/>
    <w:rsid w:val="0065627F"/>
    <w:rsid w:val="00660BF5"/>
    <w:rsid w:val="0066734F"/>
    <w:rsid w:val="0068107E"/>
    <w:rsid w:val="0068333A"/>
    <w:rsid w:val="00684425"/>
    <w:rsid w:val="00691468"/>
    <w:rsid w:val="00692D01"/>
    <w:rsid w:val="0069604C"/>
    <w:rsid w:val="006A44D6"/>
    <w:rsid w:val="006B4B56"/>
    <w:rsid w:val="006C59B8"/>
    <w:rsid w:val="006E49BB"/>
    <w:rsid w:val="006F4D4F"/>
    <w:rsid w:val="006F73DE"/>
    <w:rsid w:val="00707B0B"/>
    <w:rsid w:val="007101AB"/>
    <w:rsid w:val="00721B09"/>
    <w:rsid w:val="00726AE0"/>
    <w:rsid w:val="00733958"/>
    <w:rsid w:val="0073443F"/>
    <w:rsid w:val="007378F3"/>
    <w:rsid w:val="00737DF5"/>
    <w:rsid w:val="0074674B"/>
    <w:rsid w:val="007562EE"/>
    <w:rsid w:val="00760A35"/>
    <w:rsid w:val="00772756"/>
    <w:rsid w:val="0077324C"/>
    <w:rsid w:val="007817E2"/>
    <w:rsid w:val="00787C72"/>
    <w:rsid w:val="00790373"/>
    <w:rsid w:val="007A2128"/>
    <w:rsid w:val="007B1635"/>
    <w:rsid w:val="007C08CB"/>
    <w:rsid w:val="007C2056"/>
    <w:rsid w:val="007D7241"/>
    <w:rsid w:val="007D79CC"/>
    <w:rsid w:val="007E3550"/>
    <w:rsid w:val="007E5DAA"/>
    <w:rsid w:val="007F0677"/>
    <w:rsid w:val="007F3FC1"/>
    <w:rsid w:val="007F43B9"/>
    <w:rsid w:val="007F60A3"/>
    <w:rsid w:val="007F7056"/>
    <w:rsid w:val="00805BD5"/>
    <w:rsid w:val="00825C40"/>
    <w:rsid w:val="0082610D"/>
    <w:rsid w:val="00832B51"/>
    <w:rsid w:val="00843326"/>
    <w:rsid w:val="00846DA0"/>
    <w:rsid w:val="00852EAD"/>
    <w:rsid w:val="008537F2"/>
    <w:rsid w:val="0085397C"/>
    <w:rsid w:val="00862723"/>
    <w:rsid w:val="00862DF1"/>
    <w:rsid w:val="00885BCD"/>
    <w:rsid w:val="008A1B7B"/>
    <w:rsid w:val="008A1F34"/>
    <w:rsid w:val="008A5A3E"/>
    <w:rsid w:val="008B7D9C"/>
    <w:rsid w:val="008C11AB"/>
    <w:rsid w:val="008C3C5D"/>
    <w:rsid w:val="008E469E"/>
    <w:rsid w:val="008E6E3F"/>
    <w:rsid w:val="008F3477"/>
    <w:rsid w:val="008F44FC"/>
    <w:rsid w:val="00903039"/>
    <w:rsid w:val="00915D43"/>
    <w:rsid w:val="009178BA"/>
    <w:rsid w:val="00923170"/>
    <w:rsid w:val="0093064A"/>
    <w:rsid w:val="00931FFC"/>
    <w:rsid w:val="00946F36"/>
    <w:rsid w:val="0094795B"/>
    <w:rsid w:val="009532F4"/>
    <w:rsid w:val="00955116"/>
    <w:rsid w:val="00955D27"/>
    <w:rsid w:val="009607C9"/>
    <w:rsid w:val="00962B43"/>
    <w:rsid w:val="0096794C"/>
    <w:rsid w:val="00975431"/>
    <w:rsid w:val="00976833"/>
    <w:rsid w:val="00987E03"/>
    <w:rsid w:val="00992046"/>
    <w:rsid w:val="009A28C7"/>
    <w:rsid w:val="009A3702"/>
    <w:rsid w:val="009A7CE2"/>
    <w:rsid w:val="009B266F"/>
    <w:rsid w:val="009B45CA"/>
    <w:rsid w:val="009C7204"/>
    <w:rsid w:val="009D07A0"/>
    <w:rsid w:val="009D0B36"/>
    <w:rsid w:val="009D1AAB"/>
    <w:rsid w:val="009E4343"/>
    <w:rsid w:val="009F0E7E"/>
    <w:rsid w:val="009F2D33"/>
    <w:rsid w:val="00A0337C"/>
    <w:rsid w:val="00A1191B"/>
    <w:rsid w:val="00A31255"/>
    <w:rsid w:val="00A3540C"/>
    <w:rsid w:val="00A464A4"/>
    <w:rsid w:val="00A63452"/>
    <w:rsid w:val="00A7199F"/>
    <w:rsid w:val="00A91152"/>
    <w:rsid w:val="00A97070"/>
    <w:rsid w:val="00AA13B6"/>
    <w:rsid w:val="00AA3165"/>
    <w:rsid w:val="00AA393E"/>
    <w:rsid w:val="00AA5488"/>
    <w:rsid w:val="00AA6C48"/>
    <w:rsid w:val="00AB25D6"/>
    <w:rsid w:val="00AB33A9"/>
    <w:rsid w:val="00AB7378"/>
    <w:rsid w:val="00AC06C8"/>
    <w:rsid w:val="00AC5C20"/>
    <w:rsid w:val="00AD5DF0"/>
    <w:rsid w:val="00AE565B"/>
    <w:rsid w:val="00B00E60"/>
    <w:rsid w:val="00B124D6"/>
    <w:rsid w:val="00B13664"/>
    <w:rsid w:val="00B13FB5"/>
    <w:rsid w:val="00B204C9"/>
    <w:rsid w:val="00B313DA"/>
    <w:rsid w:val="00B45A46"/>
    <w:rsid w:val="00B5311E"/>
    <w:rsid w:val="00B60099"/>
    <w:rsid w:val="00B61C8E"/>
    <w:rsid w:val="00B6673C"/>
    <w:rsid w:val="00B8215D"/>
    <w:rsid w:val="00B82186"/>
    <w:rsid w:val="00B86EC9"/>
    <w:rsid w:val="00B90BC3"/>
    <w:rsid w:val="00B92566"/>
    <w:rsid w:val="00B93B32"/>
    <w:rsid w:val="00B97E8D"/>
    <w:rsid w:val="00BB2398"/>
    <w:rsid w:val="00BC221C"/>
    <w:rsid w:val="00BC2DE1"/>
    <w:rsid w:val="00BC472D"/>
    <w:rsid w:val="00BC78B5"/>
    <w:rsid w:val="00BD34D9"/>
    <w:rsid w:val="00BD3D06"/>
    <w:rsid w:val="00BE1EBF"/>
    <w:rsid w:val="00BE66AA"/>
    <w:rsid w:val="00C01CA5"/>
    <w:rsid w:val="00C04AED"/>
    <w:rsid w:val="00C118FA"/>
    <w:rsid w:val="00C2487F"/>
    <w:rsid w:val="00C27073"/>
    <w:rsid w:val="00C277D0"/>
    <w:rsid w:val="00C347F0"/>
    <w:rsid w:val="00C365A0"/>
    <w:rsid w:val="00C37989"/>
    <w:rsid w:val="00C43971"/>
    <w:rsid w:val="00C47114"/>
    <w:rsid w:val="00C504E1"/>
    <w:rsid w:val="00C662C1"/>
    <w:rsid w:val="00C663B3"/>
    <w:rsid w:val="00C7164E"/>
    <w:rsid w:val="00C717E0"/>
    <w:rsid w:val="00C7549E"/>
    <w:rsid w:val="00C81E6F"/>
    <w:rsid w:val="00C86810"/>
    <w:rsid w:val="00C8768A"/>
    <w:rsid w:val="00C87E27"/>
    <w:rsid w:val="00CB3F7B"/>
    <w:rsid w:val="00CC06B4"/>
    <w:rsid w:val="00CC15AC"/>
    <w:rsid w:val="00CC6F2A"/>
    <w:rsid w:val="00CD0EFA"/>
    <w:rsid w:val="00CD3F1D"/>
    <w:rsid w:val="00CD7384"/>
    <w:rsid w:val="00CE0E88"/>
    <w:rsid w:val="00CE6BF2"/>
    <w:rsid w:val="00D03762"/>
    <w:rsid w:val="00D03C42"/>
    <w:rsid w:val="00D070D1"/>
    <w:rsid w:val="00D13653"/>
    <w:rsid w:val="00D141F5"/>
    <w:rsid w:val="00D21081"/>
    <w:rsid w:val="00D31FAF"/>
    <w:rsid w:val="00D3761B"/>
    <w:rsid w:val="00D51F84"/>
    <w:rsid w:val="00D637F2"/>
    <w:rsid w:val="00D6493E"/>
    <w:rsid w:val="00D66AAF"/>
    <w:rsid w:val="00D7115F"/>
    <w:rsid w:val="00D857CD"/>
    <w:rsid w:val="00D963E3"/>
    <w:rsid w:val="00DB269E"/>
    <w:rsid w:val="00DB489F"/>
    <w:rsid w:val="00DB622A"/>
    <w:rsid w:val="00DC47A4"/>
    <w:rsid w:val="00DC4F5F"/>
    <w:rsid w:val="00DF40A0"/>
    <w:rsid w:val="00DF5C1A"/>
    <w:rsid w:val="00E0289E"/>
    <w:rsid w:val="00E10CAB"/>
    <w:rsid w:val="00E14491"/>
    <w:rsid w:val="00E20011"/>
    <w:rsid w:val="00E23C28"/>
    <w:rsid w:val="00E331F3"/>
    <w:rsid w:val="00E33A0D"/>
    <w:rsid w:val="00E37907"/>
    <w:rsid w:val="00E37A0B"/>
    <w:rsid w:val="00E37FB3"/>
    <w:rsid w:val="00E4236E"/>
    <w:rsid w:val="00E44C11"/>
    <w:rsid w:val="00E63891"/>
    <w:rsid w:val="00E66EA9"/>
    <w:rsid w:val="00E70215"/>
    <w:rsid w:val="00E72D7B"/>
    <w:rsid w:val="00E735E9"/>
    <w:rsid w:val="00E75816"/>
    <w:rsid w:val="00E8745F"/>
    <w:rsid w:val="00EB138E"/>
    <w:rsid w:val="00EB2994"/>
    <w:rsid w:val="00EB3370"/>
    <w:rsid w:val="00EC7236"/>
    <w:rsid w:val="00ED3264"/>
    <w:rsid w:val="00ED48AE"/>
    <w:rsid w:val="00ED6C3B"/>
    <w:rsid w:val="00ED7BFC"/>
    <w:rsid w:val="00EE441F"/>
    <w:rsid w:val="00F00BB8"/>
    <w:rsid w:val="00F06072"/>
    <w:rsid w:val="00F12044"/>
    <w:rsid w:val="00F20943"/>
    <w:rsid w:val="00F222BE"/>
    <w:rsid w:val="00F222E5"/>
    <w:rsid w:val="00F3032A"/>
    <w:rsid w:val="00F3276B"/>
    <w:rsid w:val="00F46CBB"/>
    <w:rsid w:val="00F47BF0"/>
    <w:rsid w:val="00F55180"/>
    <w:rsid w:val="00F60546"/>
    <w:rsid w:val="00F609D0"/>
    <w:rsid w:val="00F67AF9"/>
    <w:rsid w:val="00F71C37"/>
    <w:rsid w:val="00F75742"/>
    <w:rsid w:val="00F907B2"/>
    <w:rsid w:val="00F9392A"/>
    <w:rsid w:val="00F95085"/>
    <w:rsid w:val="00F95191"/>
    <w:rsid w:val="00FA13A5"/>
    <w:rsid w:val="00FA45B3"/>
    <w:rsid w:val="00FA74C9"/>
    <w:rsid w:val="00FB691D"/>
    <w:rsid w:val="00FD05F1"/>
    <w:rsid w:val="00FD6066"/>
    <w:rsid w:val="00FE3988"/>
    <w:rsid w:val="00FF03E9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E7314"/>
  <w15:chartTrackingRefBased/>
  <w15:docId w15:val="{C4BDFF25-0699-46BC-9ACB-DA3D0E5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79F5"/>
    <w:pPr>
      <w:spacing w:after="120" w:line="288" w:lineRule="auto"/>
    </w:pPr>
    <w:rPr>
      <w:sz w:val="18"/>
      <w:lang w:val="fr-FR"/>
    </w:rPr>
  </w:style>
  <w:style w:type="paragraph" w:styleId="Titre1">
    <w:name w:val="heading 1"/>
    <w:basedOn w:val="Normal"/>
    <w:next w:val="Corpsdetexte"/>
    <w:link w:val="Titre1C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Titre2">
    <w:name w:val="heading 2"/>
    <w:basedOn w:val="Normal"/>
    <w:next w:val="Corpsdetexte"/>
    <w:link w:val="Titre2C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991F3D" w:themeColor="accent4"/>
      <w:sz w:val="22"/>
      <w:szCs w:val="26"/>
    </w:rPr>
  </w:style>
  <w:style w:type="paragraph" w:styleId="Titre3">
    <w:name w:val="heading 3"/>
    <w:basedOn w:val="Normal"/>
    <w:next w:val="Corpsdetexte"/>
    <w:link w:val="Titre3C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E31937" w:themeColor="accent1"/>
      <w:szCs w:val="24"/>
    </w:rPr>
  </w:style>
  <w:style w:type="paragraph" w:styleId="Titre4">
    <w:name w:val="heading 4"/>
    <w:basedOn w:val="Normal"/>
    <w:next w:val="Corpsdetexte"/>
    <w:link w:val="Titre4C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Titre5">
    <w:name w:val="heading 5"/>
    <w:basedOn w:val="Normal"/>
    <w:next w:val="Corpsdetexte"/>
    <w:link w:val="Titre5C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Titre6">
    <w:name w:val="heading 6"/>
    <w:aliases w:val="Appendix Heading 1"/>
    <w:basedOn w:val="Normal"/>
    <w:next w:val="Corpsdetexte"/>
    <w:link w:val="Titre6C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Titre7">
    <w:name w:val="heading 7"/>
    <w:aliases w:val="Appendix Heading 2"/>
    <w:basedOn w:val="Normal"/>
    <w:next w:val="Normal"/>
    <w:link w:val="Titre7C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itre8">
    <w:name w:val="heading 8"/>
    <w:aliases w:val="Appendix Heading 3"/>
    <w:basedOn w:val="Normal"/>
    <w:next w:val="Normal"/>
    <w:link w:val="Titre8C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Titre9">
    <w:name w:val="heading 9"/>
    <w:aliases w:val="Appendix Heading 4"/>
    <w:basedOn w:val="Normal"/>
    <w:next w:val="Normal"/>
    <w:link w:val="Titre9C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17E0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 w:themeFill="accent3"/>
      </w:tcPr>
    </w:tblStylePr>
  </w:style>
  <w:style w:type="paragraph" w:styleId="En-tte">
    <w:name w:val="header"/>
    <w:basedOn w:val="Normal"/>
    <w:link w:val="En-tteCar"/>
    <w:uiPriority w:val="99"/>
    <w:unhideWhenUsed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2221"/>
    <w:rPr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707B0B"/>
    <w:pPr>
      <w:tabs>
        <w:tab w:val="center" w:pos="5100"/>
        <w:tab w:val="right" w:pos="9840"/>
      </w:tabs>
      <w:spacing w:before="240" w:after="0" w:line="240" w:lineRule="auto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707B0B"/>
    <w:rPr>
      <w:noProof/>
      <w:sz w:val="18"/>
      <w:lang w:val="en-US"/>
    </w:rPr>
  </w:style>
  <w:style w:type="paragraph" w:styleId="Titre">
    <w:name w:val="Title"/>
    <w:basedOn w:val="Normal"/>
    <w:next w:val="Corpsdetexte"/>
    <w:link w:val="TitreC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E31937" w:themeColor="accent1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A0337C"/>
    <w:rPr>
      <w:rFonts w:asciiTheme="majorHAnsi" w:eastAsiaTheme="majorEastAsia" w:hAnsiTheme="majorHAnsi" w:cstheme="majorBidi"/>
      <w:color w:val="E31937" w:themeColor="accent1"/>
      <w:spacing w:val="-10"/>
      <w:kern w:val="28"/>
      <w:sz w:val="28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ous-titreCar">
    <w:name w:val="Sous-titre Car"/>
    <w:basedOn w:val="Policepardfaut"/>
    <w:link w:val="Sous-titre"/>
    <w:uiPriority w:val="11"/>
    <w:rsid w:val="00B8215D"/>
    <w:rPr>
      <w:rFonts w:eastAsiaTheme="minorEastAsia"/>
      <w:b/>
      <w:caps/>
      <w:sz w:val="18"/>
      <w:lang w:val="en-US"/>
    </w:rPr>
  </w:style>
  <w:style w:type="character" w:customStyle="1" w:styleId="Titre1Car">
    <w:name w:val="Titre 1 Car"/>
    <w:basedOn w:val="Policepardfaut"/>
    <w:link w:val="Titre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0337C"/>
    <w:rPr>
      <w:rFonts w:asciiTheme="majorHAnsi" w:eastAsiaTheme="majorEastAsia" w:hAnsiTheme="majorHAnsi" w:cstheme="majorBidi"/>
      <w:b/>
      <w:color w:val="991F3D" w:themeColor="accent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1"/>
      <w:sz w:val="1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Paragraphedeliste">
    <w:name w:val="List Paragraph"/>
    <w:basedOn w:val="Normal"/>
    <w:uiPriority w:val="34"/>
    <w:qFormat/>
    <w:rsid w:val="00AB25D6"/>
    <w:pPr>
      <w:ind w:left="720"/>
      <w:contextualSpacing/>
    </w:pPr>
  </w:style>
  <w:style w:type="character" w:styleId="Titredulivre">
    <w:name w:val="Book Title"/>
    <w:basedOn w:val="Policepardfaut"/>
    <w:uiPriority w:val="33"/>
    <w:semiHidden/>
    <w:qFormat/>
    <w:rsid w:val="00AB25D6"/>
    <w:rPr>
      <w:b/>
      <w:bCs/>
      <w:i/>
      <w:iCs/>
      <w:spacing w:val="5"/>
    </w:rPr>
  </w:style>
  <w:style w:type="paragraph" w:styleId="Citation">
    <w:name w:val="Quote"/>
    <w:basedOn w:val="Normal"/>
    <w:next w:val="Corpsdetexte"/>
    <w:link w:val="CitationCar"/>
    <w:uiPriority w:val="24"/>
    <w:semiHidden/>
    <w:qFormat/>
    <w:rsid w:val="00E0289E"/>
    <w:pPr>
      <w:spacing w:before="240" w:after="240"/>
    </w:pPr>
    <w:rPr>
      <w:iCs/>
      <w:color w:val="404040" w:themeColor="text1" w:themeTint="BF"/>
      <w:sz w:val="36"/>
      <w14:textFill>
        <w14:gradFill>
          <w14:gsLst>
            <w14:gs w14:pos="0">
              <w14:schemeClr w14:val="accent1"/>
            </w14:gs>
            <w14:gs w14:pos="75000">
              <w14:schemeClr w14:val="accent2"/>
            </w14:gs>
            <w14:gs w14:pos="100000">
              <w14:schemeClr w14:val="accent4"/>
            </w14:gs>
          </w14:gsLst>
          <w14:lin w14:ang="0" w14:scaled="0"/>
        </w14:gradFill>
      </w14:textFill>
    </w:rPr>
  </w:style>
  <w:style w:type="character" w:customStyle="1" w:styleId="CitationCar">
    <w:name w:val="Citation Car"/>
    <w:basedOn w:val="Policepardfaut"/>
    <w:link w:val="Citation"/>
    <w:uiPriority w:val="24"/>
    <w:semiHidden/>
    <w:rsid w:val="004F5F14"/>
    <w:rPr>
      <w:iCs/>
      <w:color w:val="404040" w:themeColor="text1" w:themeTint="BF"/>
      <w:sz w:val="36"/>
      <w:lang w:val="en-US"/>
      <w14:textFill>
        <w14:gradFill>
          <w14:gsLst>
            <w14:gs w14:pos="0">
              <w14:schemeClr w14:val="accent1"/>
            </w14:gs>
            <w14:gs w14:pos="75000">
              <w14:schemeClr w14:val="accent2"/>
            </w14:gs>
            <w14:gs w14:pos="100000">
              <w14:schemeClr w14:val="accent4"/>
            </w14:gs>
          </w14:gsLst>
          <w14:lin w14:ang="0" w14:scaled="0"/>
        </w14:gradFill>
      </w14:textFill>
    </w:rPr>
  </w:style>
  <w:style w:type="paragraph" w:styleId="Citationintense">
    <w:name w:val="Intense Quote"/>
    <w:basedOn w:val="Normal"/>
    <w:next w:val="Normal"/>
    <w:link w:val="CitationintenseCar"/>
    <w:uiPriority w:val="24"/>
    <w:semiHidden/>
    <w:qFormat/>
    <w:rsid w:val="00494C0E"/>
    <w:pPr>
      <w:pBdr>
        <w:top w:val="single" w:sz="4" w:space="7" w:color="E31937" w:themeColor="accent1"/>
        <w:bottom w:val="single" w:sz="4" w:space="6" w:color="E31937" w:themeColor="accent1"/>
      </w:pBdr>
      <w:shd w:val="clear" w:color="auto" w:fill="E31937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24"/>
    <w:semiHidden/>
    <w:rsid w:val="00082192"/>
    <w:rPr>
      <w:iCs/>
      <w:color w:val="FFFFFF" w:themeColor="background1"/>
      <w:sz w:val="20"/>
      <w:shd w:val="clear" w:color="auto" w:fill="E31937" w:themeFill="accent1"/>
    </w:rPr>
  </w:style>
  <w:style w:type="table" w:styleId="Grilledetableauclaire">
    <w:name w:val="Grid Table Light"/>
    <w:basedOn w:val="Tableau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Tableausimple4">
    <w:name w:val="Plain Table 4"/>
    <w:basedOn w:val="Tableau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D3F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D3F1D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D3F1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D3F1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D3F1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CD3F1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Titre6Car">
    <w:name w:val="Titre 6 Car"/>
    <w:aliases w:val="Appendix Heading 1 Car"/>
    <w:basedOn w:val="Policepardfaut"/>
    <w:link w:val="Titre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Corpsdetexte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Corpsdetexte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OfficePosition">
    <w:name w:val="CV - Office Position"/>
    <w:basedOn w:val="Normal"/>
    <w:uiPriority w:val="11"/>
    <w:rsid w:val="003B74AF"/>
    <w:pPr>
      <w:spacing w:after="20" w:line="240" w:lineRule="auto"/>
    </w:pPr>
    <w:rPr>
      <w:b/>
      <w:color w:val="E31937" w:themeColor="accent1"/>
      <w:sz w:val="22"/>
    </w:rPr>
  </w:style>
  <w:style w:type="paragraph" w:styleId="Date">
    <w:name w:val="Date"/>
    <w:aliases w:val="Experience"/>
    <w:basedOn w:val="Normal"/>
    <w:next w:val="Corpsdetexte"/>
    <w:link w:val="DateC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ar">
    <w:name w:val="Date Car"/>
    <w:aliases w:val="Experience Car"/>
    <w:basedOn w:val="Policepardfaut"/>
    <w:link w:val="Date"/>
    <w:uiPriority w:val="99"/>
    <w:semiHidden/>
    <w:rsid w:val="00A0337C"/>
  </w:style>
  <w:style w:type="paragraph" w:styleId="Notedebasdepage">
    <w:name w:val="footnote text"/>
    <w:basedOn w:val="Normal"/>
    <w:link w:val="NotedebasdepageCar"/>
    <w:uiPriority w:val="34"/>
    <w:rsid w:val="0056547E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34"/>
    <w:rsid w:val="009C7204"/>
    <w:rPr>
      <w:sz w:val="18"/>
      <w:szCs w:val="20"/>
    </w:rPr>
  </w:style>
  <w:style w:type="paragraph" w:styleId="Signature">
    <w:name w:val="Signature"/>
    <w:basedOn w:val="Normal"/>
    <w:link w:val="SignatureCar"/>
    <w:uiPriority w:val="99"/>
    <w:semiHidden/>
    <w:rsid w:val="00580BF2"/>
    <w:pPr>
      <w:spacing w:before="6000" w:after="0"/>
      <w:contextualSpacing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0337C"/>
    <w:rPr>
      <w:sz w:val="18"/>
    </w:rPr>
  </w:style>
  <w:style w:type="character" w:styleId="Lienhypertexte">
    <w:name w:val="Hyperlink"/>
    <w:basedOn w:val="Policepardfaut"/>
    <w:uiPriority w:val="99"/>
    <w:unhideWhenUsed/>
    <w:rsid w:val="00AA5488"/>
    <w:rPr>
      <w:color w:val="5236AB" w:themeColor="accent3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epuces">
    <w:name w:val="List Bullet"/>
    <w:basedOn w:val="Normal"/>
    <w:uiPriority w:val="34"/>
    <w:rsid w:val="002D6538"/>
    <w:pPr>
      <w:numPr>
        <w:numId w:val="11"/>
      </w:numPr>
    </w:pPr>
  </w:style>
  <w:style w:type="paragraph" w:styleId="Listepuces2">
    <w:name w:val="List Bullet 2"/>
    <w:basedOn w:val="Normal"/>
    <w:uiPriority w:val="34"/>
    <w:rsid w:val="00660BF5"/>
    <w:pPr>
      <w:numPr>
        <w:numId w:val="12"/>
      </w:numPr>
      <w:tabs>
        <w:tab w:val="clear" w:pos="643"/>
        <w:tab w:val="left" w:pos="720"/>
      </w:tabs>
      <w:ind w:left="720"/>
      <w:contextualSpacing/>
    </w:pPr>
  </w:style>
  <w:style w:type="paragraph" w:styleId="Listepuces3">
    <w:name w:val="List Bullet 3"/>
    <w:basedOn w:val="Normal"/>
    <w:uiPriority w:val="34"/>
    <w:rsid w:val="00660BF5"/>
    <w:pPr>
      <w:numPr>
        <w:numId w:val="13"/>
      </w:numPr>
      <w:tabs>
        <w:tab w:val="clear" w:pos="926"/>
        <w:tab w:val="left" w:pos="1080"/>
      </w:tabs>
      <w:ind w:left="1080"/>
      <w:contextualSpacing/>
    </w:pPr>
  </w:style>
  <w:style w:type="paragraph" w:customStyle="1" w:styleId="CV-TableText">
    <w:name w:val="CV - Table Text"/>
    <w:basedOn w:val="Normal"/>
    <w:uiPriority w:val="29"/>
    <w:qFormat/>
    <w:rsid w:val="00B13FB5"/>
    <w:pPr>
      <w:spacing w:before="60" w:after="60" w:line="240" w:lineRule="auto"/>
    </w:pPr>
  </w:style>
  <w:style w:type="paragraph" w:customStyle="1" w:styleId="CV-TableSubtitle">
    <w:name w:val="CV - Table Subtitle"/>
    <w:basedOn w:val="CV-TableText"/>
    <w:uiPriority w:val="29"/>
    <w:qFormat/>
    <w:rsid w:val="00B13FB5"/>
    <w:rPr>
      <w:b/>
      <w:color w:val="FFFFFF" w:themeColor="background1"/>
    </w:rPr>
  </w:style>
  <w:style w:type="paragraph" w:customStyle="1" w:styleId="SectionTitle">
    <w:name w:val="Section Title"/>
    <w:basedOn w:val="DocumentTitle"/>
    <w:next w:val="Corpsdetexte"/>
    <w:uiPriority w:val="99"/>
    <w:semiHidden/>
    <w:qFormat/>
    <w:rsid w:val="00F47BF0"/>
    <w:pPr>
      <w:spacing w:before="360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M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E31937" w:themeColor="accent1"/>
      <w:sz w:val="24"/>
    </w:rPr>
  </w:style>
  <w:style w:type="paragraph" w:styleId="TM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M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Accentuation">
    <w:name w:val="Emphasis"/>
    <w:basedOn w:val="Policepardfaut"/>
    <w:uiPriority w:val="19"/>
    <w:qFormat/>
    <w:rsid w:val="009A28C7"/>
    <w:rPr>
      <w:i/>
      <w:iCs/>
    </w:rPr>
  </w:style>
  <w:style w:type="character" w:styleId="lev">
    <w:name w:val="Strong"/>
    <w:basedOn w:val="Policepardfaut"/>
    <w:uiPriority w:val="19"/>
    <w:qFormat/>
    <w:rsid w:val="009A28C7"/>
    <w:rPr>
      <w:b/>
      <w:bCs/>
    </w:rPr>
  </w:style>
  <w:style w:type="paragraph" w:styleId="Corpsdetexte">
    <w:name w:val="Body Text"/>
    <w:basedOn w:val="Normal"/>
    <w:link w:val="CorpsdetexteCar"/>
    <w:qFormat/>
    <w:rsid w:val="008A1B7B"/>
  </w:style>
  <w:style w:type="character" w:customStyle="1" w:styleId="CorpsdetexteCar">
    <w:name w:val="Corps de texte Car"/>
    <w:basedOn w:val="Policepardfaut"/>
    <w:link w:val="Corpsdetexte"/>
    <w:rsid w:val="009C7204"/>
    <w:rPr>
      <w:sz w:val="20"/>
    </w:rPr>
  </w:style>
  <w:style w:type="paragraph" w:styleId="Normalcentr">
    <w:name w:val="Block Text"/>
    <w:basedOn w:val="Normal"/>
    <w:uiPriority w:val="24"/>
    <w:semiHidden/>
    <w:rsid w:val="00082192"/>
    <w:pPr>
      <w:pBdr>
        <w:top w:val="single" w:sz="2" w:space="7" w:color="E31937" w:themeColor="accent1"/>
        <w:left w:val="single" w:sz="2" w:space="0" w:color="E31937" w:themeColor="accent1"/>
        <w:bottom w:val="single" w:sz="2" w:space="6" w:color="E31937" w:themeColor="accent1"/>
        <w:right w:val="single" w:sz="2" w:space="0" w:color="E31937" w:themeColor="accent1"/>
      </w:pBdr>
      <w:shd w:val="clear" w:color="auto" w:fill="E31937" w:themeFill="accent1"/>
      <w:spacing w:before="360" w:after="360"/>
      <w:jc w:val="center"/>
    </w:pPr>
    <w:rPr>
      <w:rFonts w:eastAsiaTheme="minorEastAsia"/>
      <w:color w:val="FFFFFF" w:themeColor="background1"/>
    </w:rPr>
  </w:style>
  <w:style w:type="paragraph" w:customStyle="1" w:styleId="CV-TableHeading">
    <w:name w:val="CV - Table Heading"/>
    <w:basedOn w:val="CV-TableText"/>
    <w:uiPriority w:val="29"/>
    <w:qFormat/>
    <w:rsid w:val="00FE3988"/>
  </w:style>
  <w:style w:type="character" w:styleId="Textedelespacerserv">
    <w:name w:val="Placeholder Text"/>
    <w:basedOn w:val="Policepardfaut"/>
    <w:uiPriority w:val="99"/>
    <w:semiHidden/>
    <w:rsid w:val="0062312C"/>
    <w:rPr>
      <w:color w:val="808080"/>
    </w:rPr>
  </w:style>
  <w:style w:type="character" w:customStyle="1" w:styleId="Titre7Car">
    <w:name w:val="Titre 7 Car"/>
    <w:aliases w:val="Appendix Heading 2 Car"/>
    <w:basedOn w:val="Policepardfaut"/>
    <w:link w:val="Titre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Titre8Car">
    <w:name w:val="Titre 8 Car"/>
    <w:aliases w:val="Appendix Heading 3 Car"/>
    <w:basedOn w:val="Policepardfaut"/>
    <w:link w:val="Titre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Titre9Car">
    <w:name w:val="Titre 9 Car"/>
    <w:aliases w:val="Appendix Heading 4 Car"/>
    <w:basedOn w:val="Policepardfaut"/>
    <w:link w:val="Titre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M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CV-Name">
    <w:name w:val="CV - Name"/>
    <w:basedOn w:val="Normal"/>
    <w:next w:val="CV-OfficePosition"/>
    <w:uiPriority w:val="11"/>
    <w:rsid w:val="00A31255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rsid w:val="00D6493E"/>
    <w:pPr>
      <w:spacing w:after="0" w:line="240" w:lineRule="auto"/>
    </w:pPr>
    <w:rPr>
      <w:sz w:val="22"/>
    </w:rPr>
  </w:style>
  <w:style w:type="character" w:customStyle="1" w:styleId="CV-Blankstar">
    <w:name w:val="CV - Blank star"/>
    <w:basedOn w:val="Policepardfaut"/>
    <w:uiPriority w:val="30"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8F44FC"/>
    <w:pPr>
      <w:keepNext/>
      <w:spacing w:before="360" w:line="240" w:lineRule="auto"/>
    </w:pPr>
    <w:rPr>
      <w:rFonts w:asciiTheme="majorHAnsi" w:hAnsiTheme="majorHAnsi"/>
      <w:b/>
      <w:color w:val="5236AB" w:themeColor="accent3"/>
      <w:sz w:val="22"/>
    </w:rPr>
  </w:style>
  <w:style w:type="paragraph" w:customStyle="1" w:styleId="CV-Sub-title">
    <w:name w:val="CV - Sub-title"/>
    <w:basedOn w:val="Normal"/>
    <w:uiPriority w:val="10"/>
    <w:qFormat/>
    <w:rsid w:val="00A0337C"/>
    <w:pPr>
      <w:spacing w:before="180" w:line="240" w:lineRule="auto"/>
    </w:pPr>
    <w:rPr>
      <w:rFonts w:asciiTheme="majorHAnsi" w:hAnsiTheme="majorHAnsi"/>
      <w:b/>
      <w:color w:val="E31937" w:themeColor="accent1"/>
    </w:rPr>
  </w:style>
  <w:style w:type="paragraph" w:customStyle="1" w:styleId="CV-Sidebarinformation">
    <w:name w:val="CV - Sidebar information"/>
    <w:basedOn w:val="Corpsdetexte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rsid w:val="00EB3370"/>
    <w:rPr>
      <w:rFonts w:ascii="Segoe UI Symbol" w:hAnsi="Segoe UI Symbol" w:cs="Segoe UI Symbol"/>
      <w:color w:val="E31937" w:themeColor="accent1"/>
    </w:rPr>
  </w:style>
  <w:style w:type="paragraph" w:customStyle="1" w:styleId="CV-Titre">
    <w:name w:val="CV - Titre"/>
    <w:basedOn w:val="Normal"/>
    <w:uiPriority w:val="9"/>
    <w:qFormat/>
    <w:rsid w:val="00E70215"/>
    <w:pPr>
      <w:keepNext/>
      <w:spacing w:before="360" w:line="240" w:lineRule="auto"/>
    </w:pPr>
    <w:rPr>
      <w:rFonts w:asciiTheme="majorHAnsi" w:hAnsiTheme="majorHAnsi"/>
      <w:b/>
      <w:color w:val="5236AB" w:themeColor="accent3"/>
      <w:sz w:val="22"/>
      <w:lang w:val="fr-CA"/>
    </w:rPr>
  </w:style>
  <w:style w:type="paragraph" w:customStyle="1" w:styleId="CV-Sous-titre">
    <w:name w:val="CV - Sous-titre"/>
    <w:basedOn w:val="Normal"/>
    <w:uiPriority w:val="10"/>
    <w:qFormat/>
    <w:rsid w:val="00E70215"/>
    <w:pPr>
      <w:spacing w:before="180" w:line="240" w:lineRule="auto"/>
    </w:pPr>
    <w:rPr>
      <w:rFonts w:asciiTheme="majorHAnsi" w:hAnsiTheme="majorHAnsi"/>
      <w:b/>
      <w:color w:val="E31937" w:themeColor="accent1"/>
      <w:lang w:val="fr-CA"/>
    </w:rPr>
  </w:style>
  <w:style w:type="character" w:customStyle="1" w:styleId="CV-toilerouge">
    <w:name w:val="CV - Étoile rouge"/>
    <w:basedOn w:val="Policepardfaut"/>
    <w:uiPriority w:val="30"/>
    <w:rsid w:val="00E70215"/>
    <w:rPr>
      <w:rFonts w:ascii="Segoe UI Symbol" w:hAnsi="Segoe UI Symbol" w:cs="Segoe UI Symbol"/>
      <w:color w:val="E31937" w:themeColor="accent1"/>
    </w:rPr>
  </w:style>
  <w:style w:type="paragraph" w:customStyle="1" w:styleId="CV-Nom">
    <w:name w:val="CV - Nom"/>
    <w:basedOn w:val="Normal"/>
    <w:next w:val="Normal"/>
    <w:uiPriority w:val="11"/>
    <w:rsid w:val="00E70215"/>
    <w:pPr>
      <w:spacing w:after="60" w:line="204" w:lineRule="auto"/>
    </w:pPr>
    <w:rPr>
      <w:rFonts w:asciiTheme="majorHAnsi" w:hAnsiTheme="majorHAnsi"/>
      <w:color w:val="000000" w:themeColor="text1"/>
      <w:sz w:val="60"/>
      <w:lang w:val="fr-CA"/>
    </w:rPr>
  </w:style>
  <w:style w:type="paragraph" w:customStyle="1" w:styleId="CV-Rle">
    <w:name w:val="CV - Rôle"/>
    <w:basedOn w:val="Normal"/>
    <w:uiPriority w:val="11"/>
    <w:rsid w:val="00E70215"/>
    <w:pPr>
      <w:spacing w:after="20" w:line="240" w:lineRule="auto"/>
    </w:pPr>
    <w:rPr>
      <w:b/>
      <w:color w:val="E31937" w:themeColor="accent1"/>
      <w:sz w:val="22"/>
      <w:lang w:val="fr-CA"/>
    </w:rPr>
  </w:style>
  <w:style w:type="paragraph" w:customStyle="1" w:styleId="CV-Exprience">
    <w:name w:val="CV - Expérience"/>
    <w:basedOn w:val="Normal"/>
    <w:uiPriority w:val="12"/>
    <w:rsid w:val="00E70215"/>
    <w:pPr>
      <w:spacing w:after="0" w:line="240" w:lineRule="auto"/>
    </w:pPr>
    <w:rPr>
      <w:sz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7" Type="http://schemas.openxmlformats.org/officeDocument/2006/relationships/image" Target="media/image2.emf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6" Type="http://schemas.openxmlformats.org/officeDocument/2006/relationships/diagramData" Target="diagrams/data2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tmansourn\AppData\Local\Temp\Temp1_NOUVEAU%20TEMPLATE%20CV.zip\CGI_CV_template_2column_A4_FR_08-04-2021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7602B6-E559-40DC-8B27-6B8232AA0281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B88E4FF-9ADA-424A-BDC7-49FC5C032119}">
      <dgm:prSet phldrT="[Text]"/>
      <dgm:spPr/>
      <dgm:t>
        <a:bodyPr/>
        <a:lstStyle/>
        <a:p>
          <a:r>
            <a:rPr lang="fr-CA"/>
            <a:t> </a:t>
          </a:r>
        </a:p>
      </dgm:t>
    </dgm:pt>
    <dgm:pt modelId="{514F7F99-0D6F-44D5-9BF6-A6EEE4E9B302}" type="parTrans" cxnId="{02D2E14A-9233-4BC4-9342-24445C6F4B06}">
      <dgm:prSet/>
      <dgm:spPr/>
      <dgm:t>
        <a:bodyPr/>
        <a:lstStyle/>
        <a:p>
          <a:endParaRPr lang="en-CA"/>
        </a:p>
      </dgm:t>
    </dgm:pt>
    <dgm:pt modelId="{A3077882-F82D-48C4-817B-D370EF4C8144}" type="sibTrans" cxnId="{02D2E14A-9233-4BC4-9342-24445C6F4B06}">
      <dgm:prSet/>
      <dgm:spPr/>
      <dgm:t>
        <a:bodyPr/>
        <a:lstStyle/>
        <a:p>
          <a:endParaRPr lang="en-CA"/>
        </a:p>
      </dgm:t>
    </dgm:pt>
    <dgm:pt modelId="{1080F210-867E-4D08-AF4B-7AE336FEBD0C}" type="pres">
      <dgm:prSet presAssocID="{D87602B6-E559-40DC-8B27-6B8232AA028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8C93A63-9507-4989-9723-C445E66CF180}" type="pres">
      <dgm:prSet presAssocID="{FB88E4FF-9ADA-424A-BDC7-49FC5C032119}" presName="compNode" presStyleCnt="0"/>
      <dgm:spPr/>
    </dgm:pt>
    <dgm:pt modelId="{025E73F6-DED3-4AEF-A162-A89BED5C0DC6}" type="pres">
      <dgm:prSet presAssocID="{FB88E4FF-9ADA-424A-BDC7-49FC5C032119}" presName="pictRect" presStyleLbl="node1" presStyleIdx="0" presStyleCnt="1" custScaleX="121624" custScaleY="216584" custLinFactNeighborX="-21" custLinFactNeighborY="-4498"/>
      <dgm:spPr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>
          <a:noFill/>
        </a:ln>
      </dgm:spPr>
    </dgm:pt>
    <dgm:pt modelId="{2B256BCF-4805-4145-BD1A-46CAE31A09D3}" type="pres">
      <dgm:prSet presAssocID="{FB88E4FF-9ADA-424A-BDC7-49FC5C032119}" presName="textRect" presStyleLbl="revTx" presStyleIdx="0" presStyleCnt="1" custScaleY="38825" custLinFactNeighborX="911" custLinFactNeighborY="5298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02D2E14A-9233-4BC4-9342-24445C6F4B06}" srcId="{D87602B6-E559-40DC-8B27-6B8232AA0281}" destId="{FB88E4FF-9ADA-424A-BDC7-49FC5C032119}" srcOrd="0" destOrd="0" parTransId="{514F7F99-0D6F-44D5-9BF6-A6EEE4E9B302}" sibTransId="{A3077882-F82D-48C4-817B-D370EF4C8144}"/>
    <dgm:cxn modelId="{E31B6479-98FA-4386-BD9A-D1A705107F09}" type="presOf" srcId="{D87602B6-E559-40DC-8B27-6B8232AA0281}" destId="{1080F210-867E-4D08-AF4B-7AE336FEBD0C}" srcOrd="0" destOrd="0" presId="urn:microsoft.com/office/officeart/2005/8/layout/pList1"/>
    <dgm:cxn modelId="{E569A3EE-D27B-4B1B-AFF4-65A17AEF1CF4}" type="presOf" srcId="{FB88E4FF-9ADA-424A-BDC7-49FC5C032119}" destId="{2B256BCF-4805-4145-BD1A-46CAE31A09D3}" srcOrd="0" destOrd="0" presId="urn:microsoft.com/office/officeart/2005/8/layout/pList1"/>
    <dgm:cxn modelId="{6B731DDC-3F1D-470E-A07D-1E1648B76A8F}" type="presParOf" srcId="{1080F210-867E-4D08-AF4B-7AE336FEBD0C}" destId="{B8C93A63-9507-4989-9723-C445E66CF180}" srcOrd="0" destOrd="0" presId="urn:microsoft.com/office/officeart/2005/8/layout/pList1"/>
    <dgm:cxn modelId="{DF84CE59-1E92-4CB0-89E1-6447128649C3}" type="presParOf" srcId="{B8C93A63-9507-4989-9723-C445E66CF180}" destId="{025E73F6-DED3-4AEF-A162-A89BED5C0DC6}" srcOrd="0" destOrd="0" presId="urn:microsoft.com/office/officeart/2005/8/layout/pList1"/>
    <dgm:cxn modelId="{2B5D6551-552F-4120-AA85-1BE0C4849569}" type="presParOf" srcId="{B8C93A63-9507-4989-9723-C445E66CF180}" destId="{2B256BCF-4805-4145-BD1A-46CAE31A09D3}" srcOrd="1" destOrd="0" presId="urn:microsoft.com/office/officeart/2005/8/layout/pLis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7602B6-E559-40DC-8B27-6B8232AA0281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B88E4FF-9ADA-424A-BDC7-49FC5C032119}">
      <dgm:prSet phldrT="[Text]"/>
      <dgm:spPr/>
      <dgm:t>
        <a:bodyPr/>
        <a:lstStyle/>
        <a:p>
          <a:r>
            <a:rPr lang="fr-CA"/>
            <a:t> </a:t>
          </a:r>
        </a:p>
      </dgm:t>
    </dgm:pt>
    <dgm:pt modelId="{514F7F99-0D6F-44D5-9BF6-A6EEE4E9B302}" type="parTrans" cxnId="{02D2E14A-9233-4BC4-9342-24445C6F4B06}">
      <dgm:prSet/>
      <dgm:spPr/>
      <dgm:t>
        <a:bodyPr/>
        <a:lstStyle/>
        <a:p>
          <a:endParaRPr lang="en-CA"/>
        </a:p>
      </dgm:t>
    </dgm:pt>
    <dgm:pt modelId="{A3077882-F82D-48C4-817B-D370EF4C8144}" type="sibTrans" cxnId="{02D2E14A-9233-4BC4-9342-24445C6F4B06}">
      <dgm:prSet/>
      <dgm:spPr/>
      <dgm:t>
        <a:bodyPr/>
        <a:lstStyle/>
        <a:p>
          <a:endParaRPr lang="en-CA"/>
        </a:p>
      </dgm:t>
    </dgm:pt>
    <dgm:pt modelId="{1080F210-867E-4D08-AF4B-7AE336FEBD0C}" type="pres">
      <dgm:prSet presAssocID="{D87602B6-E559-40DC-8B27-6B8232AA028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8C93A63-9507-4989-9723-C445E66CF180}" type="pres">
      <dgm:prSet presAssocID="{FB88E4FF-9ADA-424A-BDC7-49FC5C032119}" presName="compNode" presStyleCnt="0"/>
      <dgm:spPr/>
    </dgm:pt>
    <dgm:pt modelId="{025E73F6-DED3-4AEF-A162-A89BED5C0DC6}" type="pres">
      <dgm:prSet presAssocID="{FB88E4FF-9ADA-424A-BDC7-49FC5C032119}" presName="pictRect" presStyleLbl="node1" presStyleIdx="0" presStyleCnt="1" custScaleX="121624" custScaleY="216584" custLinFactNeighborX="-21" custLinFactNeighborY="-4498"/>
      <dgm:spPr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>
          <a:noFill/>
        </a:ln>
      </dgm:spPr>
    </dgm:pt>
    <dgm:pt modelId="{2B256BCF-4805-4145-BD1A-46CAE31A09D3}" type="pres">
      <dgm:prSet presAssocID="{FB88E4FF-9ADA-424A-BDC7-49FC5C032119}" presName="textRect" presStyleLbl="revTx" presStyleIdx="0" presStyleCnt="1" custScaleY="38825" custLinFactNeighborX="911" custLinFactNeighborY="5298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02D2E14A-9233-4BC4-9342-24445C6F4B06}" srcId="{D87602B6-E559-40DC-8B27-6B8232AA0281}" destId="{FB88E4FF-9ADA-424A-BDC7-49FC5C032119}" srcOrd="0" destOrd="0" parTransId="{514F7F99-0D6F-44D5-9BF6-A6EEE4E9B302}" sibTransId="{A3077882-F82D-48C4-817B-D370EF4C8144}"/>
    <dgm:cxn modelId="{E31B6479-98FA-4386-BD9A-D1A705107F09}" type="presOf" srcId="{D87602B6-E559-40DC-8B27-6B8232AA0281}" destId="{1080F210-867E-4D08-AF4B-7AE336FEBD0C}" srcOrd="0" destOrd="0" presId="urn:microsoft.com/office/officeart/2005/8/layout/pList1"/>
    <dgm:cxn modelId="{E569A3EE-D27B-4B1B-AFF4-65A17AEF1CF4}" type="presOf" srcId="{FB88E4FF-9ADA-424A-BDC7-49FC5C032119}" destId="{2B256BCF-4805-4145-BD1A-46CAE31A09D3}" srcOrd="0" destOrd="0" presId="urn:microsoft.com/office/officeart/2005/8/layout/pList1"/>
    <dgm:cxn modelId="{6B731DDC-3F1D-470E-A07D-1E1648B76A8F}" type="presParOf" srcId="{1080F210-867E-4D08-AF4B-7AE336FEBD0C}" destId="{B8C93A63-9507-4989-9723-C445E66CF180}" srcOrd="0" destOrd="0" presId="urn:microsoft.com/office/officeart/2005/8/layout/pList1"/>
    <dgm:cxn modelId="{DF84CE59-1E92-4CB0-89E1-6447128649C3}" type="presParOf" srcId="{B8C93A63-9507-4989-9723-C445E66CF180}" destId="{025E73F6-DED3-4AEF-A162-A89BED5C0DC6}" srcOrd="0" destOrd="0" presId="urn:microsoft.com/office/officeart/2005/8/layout/pList1"/>
    <dgm:cxn modelId="{2B5D6551-552F-4120-AA85-1BE0C4849569}" type="presParOf" srcId="{B8C93A63-9507-4989-9723-C445E66CF180}" destId="{2B256BCF-4805-4145-BD1A-46CAE31A09D3}" srcOrd="1" destOrd="0" presId="urn:microsoft.com/office/officeart/2005/8/layout/pLis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5E73F6-DED3-4AEF-A162-A89BED5C0DC6}">
      <dsp:nvSpPr>
        <dsp:cNvPr id="0" name=""/>
        <dsp:cNvSpPr/>
      </dsp:nvSpPr>
      <dsp:spPr>
        <a:xfrm>
          <a:off x="1" y="0"/>
          <a:ext cx="1428253" cy="1752393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256BCF-4805-4145-BD1A-46CAE31A09D3}">
      <dsp:nvSpPr>
        <dsp:cNvPr id="0" name=""/>
        <dsp:cNvSpPr/>
      </dsp:nvSpPr>
      <dsp:spPr>
        <a:xfrm>
          <a:off x="137913" y="1583450"/>
          <a:ext cx="1174318" cy="1691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800" kern="1200"/>
            <a:t> </a:t>
          </a:r>
        </a:p>
      </dsp:txBody>
      <dsp:txXfrm>
        <a:off x="137913" y="1583450"/>
        <a:ext cx="1174318" cy="169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CDEFABD24D44A89D8777D865CB4F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D35884-331F-4209-8DE7-0BCA082A70BC}"/>
      </w:docPartPr>
      <w:docPartBody>
        <w:p w:rsidR="006A533B" w:rsidRDefault="00BF61AD" w:rsidP="00BF61AD">
          <w:pPr>
            <w:pStyle w:val="ECCDEFABD24D44A89D8777D865CB4F2B"/>
          </w:pPr>
          <w:r w:rsidRPr="00D973E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C4017EE756B434196B2330300BBA3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1BB797-F1D7-4A23-ADD8-66CDF8E5549A}"/>
      </w:docPartPr>
      <w:docPartBody>
        <w:p w:rsidR="006A533B" w:rsidRDefault="00BF61AD" w:rsidP="00BF61AD">
          <w:pPr>
            <w:pStyle w:val="EC4017EE756B434196B2330300BBA307"/>
          </w:pPr>
          <w:r w:rsidRPr="00D973E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8003F7F31B41AD87FF52DBD2D7D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90C077-6259-4A20-ACD9-C47A4525C759}"/>
      </w:docPartPr>
      <w:docPartBody>
        <w:p w:rsidR="006114B2" w:rsidRDefault="002C7FA6" w:rsidP="002C7FA6">
          <w:pPr>
            <w:pStyle w:val="F08003F7F31B41AD87FF52DBD2D7DB04"/>
          </w:pPr>
          <w:r w:rsidRPr="00D973ED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AD"/>
    <w:rsid w:val="001102F0"/>
    <w:rsid w:val="00113074"/>
    <w:rsid w:val="002C7FA6"/>
    <w:rsid w:val="00437AC9"/>
    <w:rsid w:val="006114B2"/>
    <w:rsid w:val="006A533B"/>
    <w:rsid w:val="00767F9A"/>
    <w:rsid w:val="00BB445C"/>
    <w:rsid w:val="00BE2043"/>
    <w:rsid w:val="00BF61AD"/>
    <w:rsid w:val="00CA09C5"/>
    <w:rsid w:val="00EC2545"/>
    <w:rsid w:val="00EC46D5"/>
    <w:rsid w:val="00F42055"/>
    <w:rsid w:val="00F9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C7FA6"/>
    <w:rPr>
      <w:color w:val="808080"/>
    </w:rPr>
  </w:style>
  <w:style w:type="paragraph" w:customStyle="1" w:styleId="1C74E23591CB46AC8F2D8F4205B93E7F">
    <w:name w:val="1C74E23591CB46AC8F2D8F4205B93E7F"/>
    <w:rsid w:val="00BF61AD"/>
  </w:style>
  <w:style w:type="paragraph" w:customStyle="1" w:styleId="13AC054C0894400192C1C5A4D553A40A">
    <w:name w:val="13AC054C0894400192C1C5A4D553A40A"/>
    <w:rsid w:val="00BF61AD"/>
  </w:style>
  <w:style w:type="paragraph" w:customStyle="1" w:styleId="329DC52FF9764894843D97D73043F267">
    <w:name w:val="329DC52FF9764894843D97D73043F267"/>
    <w:rsid w:val="00BF61AD"/>
  </w:style>
  <w:style w:type="paragraph" w:customStyle="1" w:styleId="F7FC50E544D449FE8825C3A1EDE2621D">
    <w:name w:val="F7FC50E544D449FE8825C3A1EDE2621D"/>
    <w:rsid w:val="00BF61AD"/>
  </w:style>
  <w:style w:type="paragraph" w:customStyle="1" w:styleId="9B05D9064EC64A7CB2EF024BD0D25006">
    <w:name w:val="9B05D9064EC64A7CB2EF024BD0D25006"/>
    <w:rsid w:val="00BF61AD"/>
  </w:style>
  <w:style w:type="paragraph" w:customStyle="1" w:styleId="75FDB30BEF3E4598BD0AC73262F69DAD">
    <w:name w:val="75FDB30BEF3E4598BD0AC73262F69DAD"/>
    <w:rsid w:val="00BF61AD"/>
  </w:style>
  <w:style w:type="paragraph" w:customStyle="1" w:styleId="036E38AC226746B48D71EC19849F0CD0">
    <w:name w:val="036E38AC226746B48D71EC19849F0CD0"/>
    <w:rsid w:val="00BF61AD"/>
  </w:style>
  <w:style w:type="paragraph" w:customStyle="1" w:styleId="D0BE577E687447FFA1F75046602ACE52">
    <w:name w:val="D0BE577E687447FFA1F75046602ACE52"/>
    <w:rsid w:val="00BF61AD"/>
  </w:style>
  <w:style w:type="paragraph" w:customStyle="1" w:styleId="8D02BBB2764A46AD98697D1B1B4551F5">
    <w:name w:val="8D02BBB2764A46AD98697D1B1B4551F5"/>
    <w:rsid w:val="00BF61AD"/>
  </w:style>
  <w:style w:type="paragraph" w:customStyle="1" w:styleId="D586DFF89F544FB2923A8C250CFEC6D9">
    <w:name w:val="D586DFF89F544FB2923A8C250CFEC6D9"/>
    <w:rsid w:val="00BF61AD"/>
  </w:style>
  <w:style w:type="paragraph" w:customStyle="1" w:styleId="1CB74D4DC9714823A080BC9F536F08A7">
    <w:name w:val="1CB74D4DC9714823A080BC9F536F08A7"/>
    <w:rsid w:val="00BF61AD"/>
  </w:style>
  <w:style w:type="paragraph" w:customStyle="1" w:styleId="9A7A73E52BF6441B9C6EF7BE0F0DEFC7">
    <w:name w:val="9A7A73E52BF6441B9C6EF7BE0F0DEFC7"/>
    <w:rsid w:val="00BF61AD"/>
  </w:style>
  <w:style w:type="paragraph" w:customStyle="1" w:styleId="5A371CF5F4BD4AAB972E62457E062D9B">
    <w:name w:val="5A371CF5F4BD4AAB972E62457E062D9B"/>
    <w:rsid w:val="00BF61AD"/>
  </w:style>
  <w:style w:type="paragraph" w:customStyle="1" w:styleId="272EC143522E4726A2050699550F3B88">
    <w:name w:val="272EC143522E4726A2050699550F3B88"/>
    <w:rsid w:val="00BF61AD"/>
  </w:style>
  <w:style w:type="paragraph" w:customStyle="1" w:styleId="227CBD27E0D0455D9E4ACAEB2EA76A00">
    <w:name w:val="227CBD27E0D0455D9E4ACAEB2EA76A00"/>
    <w:rsid w:val="00BF61AD"/>
  </w:style>
  <w:style w:type="paragraph" w:customStyle="1" w:styleId="46B76689E0A74414ABD56BB637148CD7">
    <w:name w:val="46B76689E0A74414ABD56BB637148CD7"/>
    <w:rsid w:val="00BF61AD"/>
  </w:style>
  <w:style w:type="paragraph" w:customStyle="1" w:styleId="FACEAEA201C148BD9C4E8722ACA9A675">
    <w:name w:val="FACEAEA201C148BD9C4E8722ACA9A675"/>
    <w:rsid w:val="00BF61AD"/>
  </w:style>
  <w:style w:type="paragraph" w:customStyle="1" w:styleId="ECCDEFABD24D44A89D8777D865CB4F2B">
    <w:name w:val="ECCDEFABD24D44A89D8777D865CB4F2B"/>
    <w:rsid w:val="00BF61AD"/>
  </w:style>
  <w:style w:type="paragraph" w:customStyle="1" w:styleId="5346184EB12546BDA86F096AABD5D044">
    <w:name w:val="5346184EB12546BDA86F096AABD5D044"/>
    <w:rsid w:val="00BF61AD"/>
  </w:style>
  <w:style w:type="paragraph" w:customStyle="1" w:styleId="EC4017EE756B434196B2330300BBA307">
    <w:name w:val="EC4017EE756B434196B2330300BBA307"/>
    <w:rsid w:val="00BF61AD"/>
  </w:style>
  <w:style w:type="paragraph" w:customStyle="1" w:styleId="9541AC21D2314AF2907F3E3B65DEC3DC">
    <w:name w:val="9541AC21D2314AF2907F3E3B65DEC3DC"/>
    <w:rsid w:val="006A533B"/>
  </w:style>
  <w:style w:type="paragraph" w:customStyle="1" w:styleId="F9961B49BA1341068272A8BCDF03E0E1">
    <w:name w:val="F9961B49BA1341068272A8BCDF03E0E1"/>
    <w:rsid w:val="006A533B"/>
  </w:style>
  <w:style w:type="paragraph" w:customStyle="1" w:styleId="01A6B45ED59644BC84E5E14D305F9ABD">
    <w:name w:val="01A6B45ED59644BC84E5E14D305F9ABD"/>
    <w:rsid w:val="006A533B"/>
  </w:style>
  <w:style w:type="paragraph" w:customStyle="1" w:styleId="B9DAC660EA264DF0A15C956B78B9CFC0">
    <w:name w:val="B9DAC660EA264DF0A15C956B78B9CFC0"/>
    <w:rsid w:val="006A533B"/>
  </w:style>
  <w:style w:type="paragraph" w:customStyle="1" w:styleId="B91F933251B447D5BC099AC215D40960">
    <w:name w:val="B91F933251B447D5BC099AC215D40960"/>
    <w:rsid w:val="006A533B"/>
  </w:style>
  <w:style w:type="paragraph" w:customStyle="1" w:styleId="43C7DA4BB3AF42499A8F29E03EF2D1F5">
    <w:name w:val="43C7DA4BB3AF42499A8F29E03EF2D1F5"/>
    <w:rsid w:val="002C7FA6"/>
  </w:style>
  <w:style w:type="paragraph" w:customStyle="1" w:styleId="588C6370D529401A81B33A4FC967B0FB">
    <w:name w:val="588C6370D529401A81B33A4FC967B0FB"/>
    <w:rsid w:val="002C7FA6"/>
  </w:style>
  <w:style w:type="paragraph" w:customStyle="1" w:styleId="F08003F7F31B41AD87FF52DBD2D7DB04">
    <w:name w:val="F08003F7F31B41AD87FF52DBD2D7DB04"/>
    <w:rsid w:val="002C7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GI Colors - 2020">
      <a:dk1>
        <a:srgbClr val="000000"/>
      </a:dk1>
      <a:lt1>
        <a:srgbClr val="FFFFFF"/>
      </a:lt1>
      <a:dk2>
        <a:srgbClr val="696969"/>
      </a:dk2>
      <a:lt2>
        <a:srgbClr val="FFFFFF"/>
      </a:lt2>
      <a:accent1>
        <a:srgbClr val="E31937"/>
      </a:accent1>
      <a:accent2>
        <a:srgbClr val="FFCDD2"/>
      </a:accent2>
      <a:accent3>
        <a:srgbClr val="5236AB"/>
      </a:accent3>
      <a:accent4>
        <a:srgbClr val="991F3D"/>
      </a:accent4>
      <a:accent5>
        <a:srgbClr val="FFC399"/>
      </a:accent5>
      <a:accent6>
        <a:srgbClr val="A82465"/>
      </a:accent6>
      <a:hlink>
        <a:srgbClr val="5236AB"/>
      </a:hlink>
      <a:folHlink>
        <a:srgbClr val="5236AB"/>
      </a:folHlink>
    </a:clrScheme>
    <a:fontScheme name="CGI Fonts -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152F7D9260D4E980A089E6F260C70" ma:contentTypeVersion="4" ma:contentTypeDescription="Create a new document." ma:contentTypeScope="" ma:versionID="d217757148bdef6a0c6de4fb64c6fe15">
  <xsd:schema xmlns:xsd="http://www.w3.org/2001/XMLSchema" xmlns:xs="http://www.w3.org/2001/XMLSchema" xmlns:p="http://schemas.microsoft.com/office/2006/metadata/properties" xmlns:ns2="94b2e42e-94e1-4338-a3ab-908207a469a9" targetNamespace="http://schemas.microsoft.com/office/2006/metadata/properties" ma:root="true" ma:fieldsID="172bf399cfe8889c71fefa3f42dde81b" ns2:_="">
    <xsd:import namespace="94b2e42e-94e1-4338-a3ab-908207a469a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2e42e-94e1-4338-a3ab-908207a46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4D35A7-02ED-4491-84C6-7CAC3C7F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2e42e-94e1-4338-a3ab-908207a46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DD5739-62C4-4407-AB7D-75378822A8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F995D7-4265-4D68-978D-9771DC0165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E978E1-6B02-4A2E-BF3C-6265016F64B6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40FA655-9DBD-4452-8104-F1ACDF47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CGI_CV_template_2column_A4_FR_08-04-2021</Template>
  <TotalTime>19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Proposal name</vt:lpstr>
      <vt:lpstr>Proposal name</vt:lpstr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name</dc:title>
  <dc:subject/>
  <dc:creator>Ait Mansour, Nadira</dc:creator>
  <cp:keywords/>
  <dc:description/>
  <cp:lastModifiedBy>GARRAOUI, Alaeddine (Ext)</cp:lastModifiedBy>
  <cp:revision>7</cp:revision>
  <cp:lastPrinted>2021-02-09T15:09:00Z</cp:lastPrinted>
  <dcterms:created xsi:type="dcterms:W3CDTF">2022-11-08T08:36:00Z</dcterms:created>
  <dcterms:modified xsi:type="dcterms:W3CDTF">2022-11-16T14:35:00Z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ontentTypeId">
    <vt:lpwstr>0x0101006CD152F7D9260D4E980A089E6F260C70</vt:lpwstr>
  </property>
</Properties>
</file>